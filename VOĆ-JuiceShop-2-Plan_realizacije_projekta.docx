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44766" w14:textId="77777777" w:rsidR="0016627B" w:rsidRPr="00972C6D" w:rsidRDefault="0016627B">
      <w:pPr>
        <w:pStyle w:val="BodyText"/>
        <w:rPr>
          <w:lang w:val="sr-Latn-RS"/>
        </w:rPr>
      </w:pPr>
    </w:p>
    <w:p w14:paraId="1AF3C429" w14:textId="102D3A4D" w:rsidR="0016627B" w:rsidRPr="00972C6D" w:rsidRDefault="002133E7" w:rsidP="002133E7">
      <w:pPr>
        <w:pStyle w:val="Title"/>
        <w:tabs>
          <w:tab w:val="left" w:pos="2970"/>
          <w:tab w:val="left" w:pos="3060"/>
        </w:tabs>
        <w:spacing w:line="360" w:lineRule="auto"/>
        <w:jc w:val="right"/>
        <w:rPr>
          <w:i/>
          <w:iCs/>
          <w:sz w:val="40"/>
          <w:szCs w:val="40"/>
          <w:lang w:val="sr-Latn-RS"/>
        </w:rPr>
      </w:pPr>
      <w:r w:rsidRPr="00972C6D">
        <w:rPr>
          <w:i/>
          <w:iCs/>
          <w:sz w:val="40"/>
          <w:szCs w:val="40"/>
          <w:lang w:val="sr-Latn-RS"/>
        </w:rPr>
        <w:t>JuiceShop</w:t>
      </w:r>
    </w:p>
    <w:p w14:paraId="14B923E7" w14:textId="408EC49E" w:rsidR="0016627B" w:rsidRPr="00972C6D" w:rsidRDefault="002133E7" w:rsidP="002133E7">
      <w:pPr>
        <w:pStyle w:val="Title"/>
        <w:tabs>
          <w:tab w:val="left" w:pos="2970"/>
          <w:tab w:val="left" w:pos="3060"/>
        </w:tabs>
        <w:spacing w:line="360" w:lineRule="auto"/>
        <w:jc w:val="right"/>
        <w:rPr>
          <w:i/>
          <w:iCs/>
          <w:sz w:val="40"/>
          <w:szCs w:val="40"/>
          <w:lang w:val="sr-Latn-RS"/>
        </w:rPr>
      </w:pPr>
      <w:r w:rsidRPr="00972C6D">
        <w:rPr>
          <w:bCs/>
          <w:i/>
          <w:iCs/>
          <w:sz w:val="40"/>
          <w:szCs w:val="40"/>
          <w:lang w:val="sr-Latn-RS"/>
        </w:rPr>
        <w:t>Prirodno ceđeni sokovi</w:t>
      </w:r>
    </w:p>
    <w:p w14:paraId="11804823" w14:textId="5434A757" w:rsidR="0016627B" w:rsidRPr="00972C6D" w:rsidRDefault="004B7CAE" w:rsidP="002133E7">
      <w:pPr>
        <w:pStyle w:val="Title"/>
        <w:tabs>
          <w:tab w:val="left" w:pos="2970"/>
          <w:tab w:val="left" w:pos="3060"/>
        </w:tabs>
        <w:spacing w:line="360" w:lineRule="auto"/>
        <w:jc w:val="right"/>
        <w:rPr>
          <w:lang w:val="sr-Latn-RS"/>
        </w:rPr>
      </w:pPr>
      <w:r w:rsidRPr="00972C6D">
        <w:rPr>
          <w:lang w:val="sr-Latn-RS"/>
        </w:rPr>
        <w:t xml:space="preserve">Plan realizacije projekta </w:t>
      </w:r>
    </w:p>
    <w:p w14:paraId="015C1121" w14:textId="77777777" w:rsidR="0016627B" w:rsidRPr="00972C6D" w:rsidRDefault="0016627B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409CB1F" w14:textId="77777777" w:rsidR="0016627B" w:rsidRPr="00972C6D" w:rsidRDefault="004B7CAE">
      <w:pPr>
        <w:pStyle w:val="Title"/>
        <w:jc w:val="right"/>
        <w:rPr>
          <w:sz w:val="28"/>
          <w:lang w:val="sr-Latn-RS"/>
        </w:rPr>
      </w:pPr>
      <w:r w:rsidRPr="00972C6D">
        <w:rPr>
          <w:sz w:val="28"/>
          <w:lang w:val="sr-Latn-RS"/>
        </w:rPr>
        <w:t>Verzija 1.0</w:t>
      </w:r>
    </w:p>
    <w:p w14:paraId="46C23D94" w14:textId="77777777" w:rsidR="0016627B" w:rsidRPr="00972C6D" w:rsidRDefault="0016627B">
      <w:pPr>
        <w:rPr>
          <w:lang w:val="sr-Latn-RS"/>
        </w:rPr>
        <w:sectPr w:rsidR="0016627B" w:rsidRPr="00972C6D">
          <w:headerReference w:type="default" r:id="rId9"/>
          <w:footerReference w:type="even" r:id="rId10"/>
          <w:pgSz w:w="11907" w:h="16840"/>
          <w:pgMar w:top="1440" w:right="1440" w:bottom="1440" w:left="1440" w:header="708" w:footer="708" w:gutter="0"/>
          <w:cols w:space="708"/>
          <w:vAlign w:val="center"/>
        </w:sectPr>
      </w:pPr>
    </w:p>
    <w:p w14:paraId="24C1297D" w14:textId="77777777" w:rsidR="0016627B" w:rsidRPr="00972C6D" w:rsidRDefault="004B7CAE">
      <w:pPr>
        <w:pStyle w:val="Title"/>
        <w:rPr>
          <w:lang w:val="sr-Latn-RS"/>
        </w:rPr>
      </w:pPr>
      <w:r w:rsidRPr="00972C6D">
        <w:rPr>
          <w:lang w:val="sr-Latn-R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195"/>
      </w:tblGrid>
      <w:tr w:rsidR="0016627B" w:rsidRPr="00972C6D" w14:paraId="4A4EF463" w14:textId="77777777">
        <w:tc>
          <w:tcPr>
            <w:tcW w:w="2304" w:type="dxa"/>
          </w:tcPr>
          <w:p w14:paraId="21616845" w14:textId="77777777" w:rsidR="0016627B" w:rsidRPr="00972C6D" w:rsidRDefault="004B7CAE">
            <w:pPr>
              <w:pStyle w:val="Tabletext"/>
              <w:jc w:val="center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30E9D9F6" w14:textId="77777777" w:rsidR="0016627B" w:rsidRPr="00972C6D" w:rsidRDefault="004B7CAE">
            <w:pPr>
              <w:pStyle w:val="Tabletext"/>
              <w:jc w:val="center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Verzija</w:t>
            </w:r>
          </w:p>
        </w:tc>
        <w:tc>
          <w:tcPr>
            <w:tcW w:w="3598" w:type="dxa"/>
          </w:tcPr>
          <w:p w14:paraId="165B835E" w14:textId="77777777" w:rsidR="0016627B" w:rsidRPr="00972C6D" w:rsidRDefault="004B7CAE">
            <w:pPr>
              <w:pStyle w:val="Tabletext"/>
              <w:jc w:val="center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Opis</w:t>
            </w:r>
          </w:p>
        </w:tc>
        <w:tc>
          <w:tcPr>
            <w:tcW w:w="2195" w:type="dxa"/>
          </w:tcPr>
          <w:p w14:paraId="4FCB6E30" w14:textId="77777777" w:rsidR="0016627B" w:rsidRPr="00972C6D" w:rsidRDefault="004B7CAE">
            <w:pPr>
              <w:pStyle w:val="Tabletext"/>
              <w:jc w:val="center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Autor</w:t>
            </w:r>
          </w:p>
        </w:tc>
      </w:tr>
      <w:tr w:rsidR="0016627B" w:rsidRPr="00972C6D" w14:paraId="6DFD53D3" w14:textId="77777777">
        <w:tc>
          <w:tcPr>
            <w:tcW w:w="2304" w:type="dxa"/>
          </w:tcPr>
          <w:p w14:paraId="520268B5" w14:textId="7D66CAD7" w:rsidR="0016627B" w:rsidRPr="00972C6D" w:rsidRDefault="002133E7">
            <w:pPr>
              <w:pStyle w:val="Tabletext"/>
              <w:rPr>
                <w:lang w:val="sr-Latn-RS"/>
              </w:rPr>
            </w:pPr>
            <w:r w:rsidRPr="00972C6D">
              <w:rPr>
                <w:lang w:val="sr-Latn-RS"/>
              </w:rPr>
              <w:t>19</w:t>
            </w:r>
            <w:r w:rsidR="004B7CAE" w:rsidRPr="00972C6D">
              <w:rPr>
                <w:lang w:val="sr-Latn-RS"/>
              </w:rPr>
              <w:t>.1</w:t>
            </w:r>
            <w:r w:rsidR="0020653F">
              <w:rPr>
                <w:lang w:val="sr-Latn-RS"/>
              </w:rPr>
              <w:t>1</w:t>
            </w:r>
            <w:r w:rsidR="004B7CAE" w:rsidRPr="00972C6D">
              <w:rPr>
                <w:lang w:val="sr-Latn-RS"/>
              </w:rPr>
              <w:t>.202</w:t>
            </w:r>
            <w:r w:rsidR="0020653F">
              <w:rPr>
                <w:lang w:val="sr-Latn-RS"/>
              </w:rPr>
              <w:t>4</w:t>
            </w:r>
            <w:r w:rsidR="004B7CAE" w:rsidRPr="00972C6D">
              <w:rPr>
                <w:lang w:val="sr-Latn-RS"/>
              </w:rPr>
              <w:t>.</w:t>
            </w:r>
          </w:p>
        </w:tc>
        <w:tc>
          <w:tcPr>
            <w:tcW w:w="1152" w:type="dxa"/>
          </w:tcPr>
          <w:p w14:paraId="4177D36D" w14:textId="77777777" w:rsidR="0016627B" w:rsidRPr="00972C6D" w:rsidRDefault="004B7CAE">
            <w:pPr>
              <w:pStyle w:val="Tabletext"/>
              <w:rPr>
                <w:lang w:val="sr-Latn-RS"/>
              </w:rPr>
            </w:pPr>
            <w:r w:rsidRPr="00972C6D">
              <w:rPr>
                <w:lang w:val="sr-Latn-RS"/>
              </w:rPr>
              <w:t>1.0</w:t>
            </w:r>
          </w:p>
        </w:tc>
        <w:tc>
          <w:tcPr>
            <w:tcW w:w="3598" w:type="dxa"/>
          </w:tcPr>
          <w:p w14:paraId="2CF6D71D" w14:textId="77777777" w:rsidR="0016627B" w:rsidRPr="00972C6D" w:rsidRDefault="004B7CAE">
            <w:pPr>
              <w:pStyle w:val="Tabletext"/>
              <w:rPr>
                <w:lang w:val="sr-Latn-RS"/>
              </w:rPr>
            </w:pPr>
            <w:r w:rsidRPr="00972C6D">
              <w:rPr>
                <w:lang w:val="sr-Latn-RS"/>
              </w:rPr>
              <w:t>Inicijalna verzija</w:t>
            </w:r>
          </w:p>
        </w:tc>
        <w:tc>
          <w:tcPr>
            <w:tcW w:w="2195" w:type="dxa"/>
          </w:tcPr>
          <w:p w14:paraId="14A73733" w14:textId="6D2D7EE1" w:rsidR="0016627B" w:rsidRPr="00972C6D" w:rsidRDefault="002133E7">
            <w:pPr>
              <w:pStyle w:val="Tabletext"/>
              <w:rPr>
                <w:lang w:val="sr-Latn-RS"/>
              </w:rPr>
            </w:pPr>
            <w:r w:rsidRPr="00972C6D">
              <w:rPr>
                <w:lang w:val="sr-Latn-RS"/>
              </w:rPr>
              <w:t>Džejlana Omerović</w:t>
            </w:r>
          </w:p>
        </w:tc>
      </w:tr>
      <w:tr w:rsidR="0016627B" w:rsidRPr="00972C6D" w14:paraId="0535B92F" w14:textId="77777777">
        <w:tc>
          <w:tcPr>
            <w:tcW w:w="2304" w:type="dxa"/>
          </w:tcPr>
          <w:p w14:paraId="2A85BD9D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67C80287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3598" w:type="dxa"/>
          </w:tcPr>
          <w:p w14:paraId="7F15F4B8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2195" w:type="dxa"/>
          </w:tcPr>
          <w:p w14:paraId="085A2478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</w:tr>
      <w:tr w:rsidR="0016627B" w:rsidRPr="00972C6D" w14:paraId="6D2AAEE8" w14:textId="77777777">
        <w:tc>
          <w:tcPr>
            <w:tcW w:w="2304" w:type="dxa"/>
          </w:tcPr>
          <w:p w14:paraId="790DEC47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262E6671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3598" w:type="dxa"/>
          </w:tcPr>
          <w:p w14:paraId="5D1CC043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2195" w:type="dxa"/>
          </w:tcPr>
          <w:p w14:paraId="3308A18F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</w:tr>
      <w:tr w:rsidR="0016627B" w:rsidRPr="00972C6D" w14:paraId="53B8CBBD" w14:textId="77777777">
        <w:tc>
          <w:tcPr>
            <w:tcW w:w="2304" w:type="dxa"/>
          </w:tcPr>
          <w:p w14:paraId="1984F0D2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1C17698E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3598" w:type="dxa"/>
          </w:tcPr>
          <w:p w14:paraId="49392814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  <w:tc>
          <w:tcPr>
            <w:tcW w:w="2195" w:type="dxa"/>
          </w:tcPr>
          <w:p w14:paraId="30C369A6" w14:textId="77777777" w:rsidR="0016627B" w:rsidRPr="00972C6D" w:rsidRDefault="0016627B">
            <w:pPr>
              <w:pStyle w:val="Tabletext"/>
              <w:rPr>
                <w:lang w:val="sr-Latn-RS"/>
              </w:rPr>
            </w:pPr>
          </w:p>
        </w:tc>
      </w:tr>
    </w:tbl>
    <w:p w14:paraId="736CE19B" w14:textId="77777777" w:rsidR="0016627B" w:rsidRPr="00972C6D" w:rsidRDefault="0016627B">
      <w:pPr>
        <w:rPr>
          <w:lang w:val="sr-Latn-RS"/>
        </w:rPr>
      </w:pPr>
    </w:p>
    <w:p w14:paraId="3317F03E" w14:textId="77777777" w:rsidR="0016627B" w:rsidRPr="00972C6D" w:rsidRDefault="004B7CAE">
      <w:pPr>
        <w:pStyle w:val="Title"/>
        <w:rPr>
          <w:lang w:val="sr-Latn-RS"/>
        </w:rPr>
      </w:pPr>
      <w:r w:rsidRPr="00972C6D">
        <w:rPr>
          <w:lang w:val="sr-Latn-RS"/>
        </w:rPr>
        <w:br w:type="page"/>
      </w:r>
      <w:r w:rsidRPr="00972C6D">
        <w:rPr>
          <w:lang w:val="sr-Latn-RS"/>
        </w:rPr>
        <w:lastRenderedPageBreak/>
        <w:t>Sadržaj</w:t>
      </w:r>
    </w:p>
    <w:p w14:paraId="38685AF5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TOC \o "1-3" </w:instrText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1.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Ciljevi dokumenta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_Toc193690323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4</w:t>
      </w:r>
      <w:r w:rsidRPr="00972C6D">
        <w:rPr>
          <w:lang w:val="sr-Latn-RS"/>
        </w:rPr>
        <w:fldChar w:fldCharType="end"/>
      </w:r>
    </w:p>
    <w:p w14:paraId="16763A14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2.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Opseg dokumenta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_Toc193690324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4</w:t>
      </w:r>
      <w:r w:rsidRPr="00972C6D">
        <w:rPr>
          <w:lang w:val="sr-Latn-RS"/>
        </w:rPr>
        <w:fldChar w:fldCharType="end"/>
      </w:r>
    </w:p>
    <w:p w14:paraId="509ED945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3.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Reference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_Toc193690325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4</w:t>
      </w:r>
      <w:r w:rsidRPr="00972C6D">
        <w:rPr>
          <w:lang w:val="sr-Latn-RS"/>
        </w:rPr>
        <w:fldChar w:fldCharType="end"/>
      </w:r>
    </w:p>
    <w:p w14:paraId="79021B42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4.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Plan razvojnih faza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_Toc193690326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4</w:t>
      </w:r>
      <w:r w:rsidRPr="00972C6D">
        <w:rPr>
          <w:lang w:val="sr-Latn-RS"/>
        </w:rPr>
        <w:fldChar w:fldCharType="end"/>
      </w:r>
    </w:p>
    <w:p w14:paraId="60DCA218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i/>
          <w:lang w:val="sr-Latn-RS"/>
        </w:rPr>
        <w:t>5.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Raspored aktivnosti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_Toc193690327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5</w:t>
      </w:r>
      <w:r w:rsidRPr="00972C6D">
        <w:rPr>
          <w:lang w:val="sr-Latn-RS"/>
        </w:rPr>
        <w:fldChar w:fldCharType="end"/>
      </w:r>
    </w:p>
    <w:p w14:paraId="0B435AF3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i/>
          <w:lang w:val="sr-Latn-RS"/>
        </w:rPr>
        <w:t>6.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Ciljevi iteracija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_Toc193690328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5</w:t>
      </w:r>
      <w:r w:rsidRPr="00972C6D">
        <w:rPr>
          <w:lang w:val="sr-Latn-RS"/>
        </w:rPr>
        <w:fldChar w:fldCharType="end"/>
      </w:r>
    </w:p>
    <w:p w14:paraId="3204C2CB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i/>
          <w:lang w:val="sr-Latn-RS"/>
        </w:rPr>
        <w:t>7.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Verzije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_Toc193690329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7</w:t>
      </w:r>
      <w:r w:rsidRPr="00972C6D">
        <w:rPr>
          <w:lang w:val="sr-Latn-RS"/>
        </w:rPr>
        <w:fldChar w:fldCharType="end"/>
      </w:r>
    </w:p>
    <w:p w14:paraId="7BB1A728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8.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Plan korišćenja resursa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_Toc193690330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7</w:t>
      </w:r>
      <w:r w:rsidRPr="00972C6D">
        <w:rPr>
          <w:lang w:val="sr-Latn-RS"/>
        </w:rPr>
        <w:fldChar w:fldCharType="end"/>
      </w:r>
    </w:p>
    <w:p w14:paraId="69669952" w14:textId="77777777" w:rsidR="0016627B" w:rsidRPr="00972C6D" w:rsidRDefault="004B7CAE">
      <w:pPr>
        <w:pStyle w:val="TOC2"/>
        <w:tabs>
          <w:tab w:val="left" w:pos="1000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8.1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Organizaciona struktura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_Toc193690331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7</w:t>
      </w:r>
      <w:r w:rsidRPr="00972C6D">
        <w:rPr>
          <w:lang w:val="sr-Latn-RS"/>
        </w:rPr>
        <w:fldChar w:fldCharType="end"/>
      </w:r>
    </w:p>
    <w:p w14:paraId="2014DF4B" w14:textId="77777777" w:rsidR="0016627B" w:rsidRPr="00972C6D" w:rsidRDefault="004B7CAE">
      <w:pPr>
        <w:pStyle w:val="TOC2"/>
        <w:tabs>
          <w:tab w:val="left" w:pos="1000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8.2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Kadrovska politika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_Toc193690332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7</w:t>
      </w:r>
      <w:r w:rsidRPr="00972C6D">
        <w:rPr>
          <w:lang w:val="sr-Latn-RS"/>
        </w:rPr>
        <w:fldChar w:fldCharType="end"/>
      </w:r>
    </w:p>
    <w:p w14:paraId="5BC7076D" w14:textId="77777777" w:rsidR="0016627B" w:rsidRPr="00972C6D" w:rsidRDefault="004B7CAE">
      <w:pPr>
        <w:pStyle w:val="TOC2"/>
        <w:tabs>
          <w:tab w:val="left" w:pos="1000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8.3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Plan obuke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_Toc193690333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7</w:t>
      </w:r>
      <w:r w:rsidRPr="00972C6D">
        <w:rPr>
          <w:lang w:val="sr-Latn-RS"/>
        </w:rPr>
        <w:fldChar w:fldCharType="end"/>
      </w:r>
    </w:p>
    <w:p w14:paraId="7D74CFDD" w14:textId="77777777" w:rsidR="0016627B" w:rsidRPr="00972C6D" w:rsidRDefault="004B7CAE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 w:rsidRPr="00972C6D">
        <w:rPr>
          <w:lang w:val="sr-Latn-RS"/>
        </w:rPr>
        <w:t>9.</w:t>
      </w:r>
      <w:r w:rsidRPr="00972C6D">
        <w:rPr>
          <w:sz w:val="24"/>
          <w:szCs w:val="24"/>
          <w:lang w:val="sr-Latn-RS" w:eastAsia="sr-Cyrl-CS"/>
        </w:rPr>
        <w:tab/>
      </w:r>
      <w:r w:rsidRPr="00972C6D">
        <w:rPr>
          <w:lang w:val="sr-Latn-RS"/>
        </w:rPr>
        <w:t>Cena realizacije projekta</w:t>
      </w:r>
      <w:r w:rsidRPr="00972C6D">
        <w:rPr>
          <w:lang w:val="sr-Latn-RS"/>
        </w:rPr>
        <w:tab/>
      </w:r>
      <w:r w:rsidRPr="00972C6D">
        <w:rPr>
          <w:lang w:val="sr-Latn-RS"/>
        </w:rPr>
        <w:fldChar w:fldCharType="begin"/>
      </w:r>
      <w:r w:rsidRPr="00972C6D">
        <w:rPr>
          <w:lang w:val="sr-Latn-RS"/>
        </w:rPr>
        <w:instrText xml:space="preserve"> PAGEREF _Toc193690334 \h </w:instrText>
      </w:r>
      <w:r w:rsidRPr="00972C6D">
        <w:rPr>
          <w:lang w:val="sr-Latn-RS"/>
        </w:rPr>
      </w:r>
      <w:r w:rsidRPr="00972C6D">
        <w:rPr>
          <w:lang w:val="sr-Latn-RS"/>
        </w:rPr>
        <w:fldChar w:fldCharType="separate"/>
      </w:r>
      <w:r w:rsidRPr="00972C6D">
        <w:rPr>
          <w:lang w:val="sr-Latn-RS"/>
        </w:rPr>
        <w:t>7</w:t>
      </w:r>
      <w:r w:rsidRPr="00972C6D">
        <w:rPr>
          <w:lang w:val="sr-Latn-RS"/>
        </w:rPr>
        <w:fldChar w:fldCharType="end"/>
      </w:r>
    </w:p>
    <w:p w14:paraId="05574760" w14:textId="77777777" w:rsidR="0016627B" w:rsidRDefault="004B7CAE">
      <w:pPr>
        <w:pStyle w:val="Title"/>
        <w:rPr>
          <w:lang w:val="sr-Latn-RS"/>
        </w:rPr>
      </w:pPr>
      <w:r w:rsidRPr="00972C6D">
        <w:rPr>
          <w:rFonts w:ascii="Times New Roman" w:hAnsi="Times New Roman"/>
          <w:sz w:val="20"/>
          <w:lang w:val="sr-Latn-RS"/>
        </w:rPr>
        <w:fldChar w:fldCharType="end"/>
      </w:r>
      <w:r w:rsidRPr="00972C6D">
        <w:rPr>
          <w:lang w:val="sr-Latn-RS"/>
        </w:rPr>
        <w:br w:type="page"/>
      </w:r>
      <w:r w:rsidRPr="00972C6D">
        <w:rPr>
          <w:lang w:val="sr-Latn-RS"/>
        </w:rPr>
        <w:lastRenderedPageBreak/>
        <w:t xml:space="preserve">Plan realizacije projekta </w:t>
      </w:r>
    </w:p>
    <w:p w14:paraId="0236C939" w14:textId="77777777" w:rsidR="0020653F" w:rsidRDefault="0020653F" w:rsidP="0020653F">
      <w:pPr>
        <w:rPr>
          <w:lang w:val="sr-Latn-RS"/>
        </w:rPr>
      </w:pPr>
    </w:p>
    <w:p w14:paraId="2CC0C17C" w14:textId="77777777" w:rsidR="0020653F" w:rsidRPr="0020653F" w:rsidRDefault="0020653F" w:rsidP="0020653F">
      <w:pPr>
        <w:rPr>
          <w:lang w:val="sr-Latn-RS"/>
        </w:rPr>
      </w:pPr>
    </w:p>
    <w:p w14:paraId="0059EB8C" w14:textId="77777777" w:rsidR="0016627B" w:rsidRPr="00972C6D" w:rsidRDefault="004B7CAE">
      <w:pPr>
        <w:pStyle w:val="Heading1"/>
        <w:numPr>
          <w:ilvl w:val="0"/>
          <w:numId w:val="2"/>
        </w:numPr>
        <w:rPr>
          <w:lang w:val="sr-Latn-RS"/>
        </w:rPr>
      </w:pPr>
      <w:bookmarkStart w:id="0" w:name="_Toc193690323"/>
      <w:r w:rsidRPr="00972C6D">
        <w:rPr>
          <w:lang w:val="sr-Latn-RS"/>
        </w:rPr>
        <w:t>Cilj dokumenta</w:t>
      </w:r>
      <w:bookmarkEnd w:id="0"/>
    </w:p>
    <w:p w14:paraId="14ADF9C8" w14:textId="1EF928E8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 xml:space="preserve">Cilj dokumenta je definisanje zadataka i njihovo organizovanje u faze i iteracije potrebne za implementaciju aplikacije </w:t>
      </w:r>
      <w:r w:rsidR="000B77A7" w:rsidRPr="00972C6D">
        <w:rPr>
          <w:lang w:val="sr-Latn-RS"/>
        </w:rPr>
        <w:t>za prodaju prirodnih sokova</w:t>
      </w:r>
      <w:r w:rsidRPr="00972C6D">
        <w:rPr>
          <w:lang w:val="sr-Latn-RS"/>
        </w:rPr>
        <w:t xml:space="preserve"> – </w:t>
      </w:r>
      <w:r w:rsidR="00CE6505" w:rsidRPr="00972C6D">
        <w:rPr>
          <w:lang w:val="sr-Latn-RS"/>
        </w:rPr>
        <w:t>JuiceShop</w:t>
      </w:r>
      <w:r w:rsidRPr="00972C6D">
        <w:rPr>
          <w:lang w:val="sr-Latn-RS"/>
        </w:rPr>
        <w:t xml:space="preserve">.  </w:t>
      </w:r>
    </w:p>
    <w:p w14:paraId="71542FAB" w14:textId="77777777" w:rsidR="0016627B" w:rsidRPr="00972C6D" w:rsidRDefault="004B7CAE">
      <w:pPr>
        <w:pStyle w:val="Heading1"/>
        <w:rPr>
          <w:lang w:val="sr-Latn-RS"/>
        </w:rPr>
      </w:pPr>
      <w:bookmarkStart w:id="1" w:name="_Toc193690324"/>
      <w:r w:rsidRPr="00972C6D">
        <w:rPr>
          <w:lang w:val="sr-Latn-RS"/>
        </w:rPr>
        <w:t>Opseg dokumenta</w:t>
      </w:r>
      <w:bookmarkEnd w:id="1"/>
    </w:p>
    <w:p w14:paraId="45B59C4D" w14:textId="4B31A923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Dokument opisuje opšti plan koji će biti korišćen od strane</w:t>
      </w:r>
      <w:r w:rsidR="00CE6505" w:rsidRPr="00972C6D">
        <w:rPr>
          <w:lang w:val="sr-Latn-RS"/>
        </w:rPr>
        <w:t xml:space="preserve"> Voćkica </w:t>
      </w:r>
      <w:r w:rsidRPr="00972C6D">
        <w:rPr>
          <w:lang w:val="sr-Latn-RS"/>
        </w:rPr>
        <w:t xml:space="preserve">za razvoj Web aplikacije </w:t>
      </w:r>
      <w:r w:rsidR="00CE6505" w:rsidRPr="00972C6D">
        <w:rPr>
          <w:lang w:val="sr-Latn-RS"/>
        </w:rPr>
        <w:t>JuiceShop</w:t>
      </w:r>
      <w:r w:rsidRPr="00972C6D">
        <w:rPr>
          <w:lang w:val="sr-Latn-RS"/>
        </w:rPr>
        <w:t xml:space="preserve"> namenjenu za </w:t>
      </w:r>
      <w:r w:rsidR="00CE6505" w:rsidRPr="00972C6D">
        <w:rPr>
          <w:lang w:val="sr-Latn-RS"/>
        </w:rPr>
        <w:t>razvoj</w:t>
      </w:r>
      <w:r w:rsidR="000B77A7" w:rsidRPr="00972C6D">
        <w:rPr>
          <w:lang w:val="sr-Latn-RS"/>
        </w:rPr>
        <w:t xml:space="preserve"> online prodaje</w:t>
      </w:r>
      <w:r w:rsidR="00CE6505" w:rsidRPr="00972C6D">
        <w:rPr>
          <w:lang w:val="sr-Latn-RS"/>
        </w:rPr>
        <w:t xml:space="preserve"> prirodno ceđenih sokova</w:t>
      </w:r>
      <w:r w:rsidRPr="00972C6D">
        <w:rPr>
          <w:lang w:val="sr-Latn-RS"/>
        </w:rPr>
        <w:t xml:space="preserve">. </w:t>
      </w:r>
    </w:p>
    <w:p w14:paraId="633A18A7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 xml:space="preserve">Plan opisan u ovom dokumentu zasnovan je na opisu sistema koji se želi razviti datom u predlogu projekta [1].  </w:t>
      </w:r>
    </w:p>
    <w:p w14:paraId="46D0A0F9" w14:textId="77777777" w:rsidR="0016627B" w:rsidRPr="00972C6D" w:rsidRDefault="004B7CAE">
      <w:pPr>
        <w:pStyle w:val="Heading1"/>
        <w:rPr>
          <w:lang w:val="sr-Latn-RS"/>
        </w:rPr>
      </w:pPr>
      <w:bookmarkStart w:id="2" w:name="_Toc193690325"/>
      <w:r w:rsidRPr="00972C6D">
        <w:rPr>
          <w:lang w:val="sr-Latn-RS"/>
        </w:rPr>
        <w:t>Reference</w:t>
      </w:r>
      <w:bookmarkEnd w:id="2"/>
    </w:p>
    <w:p w14:paraId="4CBC5649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Spisak korišćene literature:</w:t>
      </w:r>
    </w:p>
    <w:p w14:paraId="70470296" w14:textId="0A9255D5" w:rsidR="0016627B" w:rsidRPr="00972C6D" w:rsidRDefault="00CE6505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RS"/>
        </w:rPr>
      </w:pPr>
      <w:r w:rsidRPr="00972C6D">
        <w:rPr>
          <w:lang w:val="sr-Latn-RS"/>
        </w:rPr>
        <w:t xml:space="preserve">JuiceShop </w:t>
      </w:r>
      <w:r w:rsidR="004B7CAE" w:rsidRPr="00972C6D">
        <w:rPr>
          <w:lang w:val="sr-Latn-RS"/>
        </w:rPr>
        <w:t xml:space="preserve">– Predlog projekta, </w:t>
      </w:r>
      <w:r w:rsidR="004D1E30" w:rsidRPr="00972C6D">
        <w:rPr>
          <w:lang w:val="sr-Latn-RS"/>
        </w:rPr>
        <w:t>VOĆ</w:t>
      </w:r>
      <w:r w:rsidR="004B7CAE" w:rsidRPr="00972C6D">
        <w:rPr>
          <w:lang w:val="sr-Latn-RS"/>
        </w:rPr>
        <w:t>-</w:t>
      </w:r>
      <w:r w:rsidR="004D1E30" w:rsidRPr="00972C6D">
        <w:rPr>
          <w:lang w:val="sr-Latn-RS"/>
        </w:rPr>
        <w:t>JuiceShop</w:t>
      </w:r>
      <w:r w:rsidR="004B7CAE" w:rsidRPr="00972C6D">
        <w:rPr>
          <w:lang w:val="sr-Latn-RS"/>
        </w:rPr>
        <w:t>-01, V1.0, 202</w:t>
      </w:r>
      <w:r w:rsidR="0020653F">
        <w:rPr>
          <w:lang w:val="sr-Latn-RS"/>
        </w:rPr>
        <w:t>4</w:t>
      </w:r>
      <w:r w:rsidR="004B7CAE" w:rsidRPr="00972C6D">
        <w:rPr>
          <w:lang w:val="sr-Latn-RS"/>
        </w:rPr>
        <w:t xml:space="preserve">, </w:t>
      </w:r>
      <w:r w:rsidR="004D1E30" w:rsidRPr="00972C6D">
        <w:rPr>
          <w:lang w:val="sr-Latn-RS"/>
        </w:rPr>
        <w:t>Voćkice</w:t>
      </w:r>
      <w:r w:rsidR="004B7CAE" w:rsidRPr="00972C6D">
        <w:rPr>
          <w:lang w:val="sr-Latn-RS"/>
        </w:rPr>
        <w:t>.</w:t>
      </w:r>
    </w:p>
    <w:p w14:paraId="6F3B2D0D" w14:textId="5D7F2392" w:rsidR="0016627B" w:rsidRPr="00972C6D" w:rsidRDefault="00CE6505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RS"/>
        </w:rPr>
      </w:pPr>
      <w:r w:rsidRPr="00972C6D">
        <w:rPr>
          <w:lang w:val="sr-Latn-RS"/>
        </w:rPr>
        <w:t>JuiceShop</w:t>
      </w:r>
      <w:r w:rsidR="004B7CAE" w:rsidRPr="00972C6D">
        <w:rPr>
          <w:lang w:val="sr-Latn-RS"/>
        </w:rPr>
        <w:t xml:space="preserve"> – Planirani raspored aktivnosti na projektu, V1.0, 202</w:t>
      </w:r>
      <w:r w:rsidR="0020653F">
        <w:rPr>
          <w:lang w:val="sr-Latn-RS"/>
        </w:rPr>
        <w:t>4</w:t>
      </w:r>
      <w:r w:rsidR="004B7CAE" w:rsidRPr="00972C6D">
        <w:rPr>
          <w:lang w:val="sr-Latn-RS"/>
        </w:rPr>
        <w:t xml:space="preserve">, </w:t>
      </w:r>
      <w:r w:rsidR="004D1E30" w:rsidRPr="00972C6D">
        <w:rPr>
          <w:lang w:val="sr-Latn-RS"/>
        </w:rPr>
        <w:t>Voćkice</w:t>
      </w:r>
      <w:r w:rsidR="004B7CAE" w:rsidRPr="00972C6D">
        <w:rPr>
          <w:lang w:val="sr-Latn-RS"/>
        </w:rPr>
        <w:t>.</w:t>
      </w:r>
    </w:p>
    <w:p w14:paraId="4C3C2F9A" w14:textId="77777777" w:rsidR="0016627B" w:rsidRPr="00972C6D" w:rsidRDefault="004B7CAE">
      <w:pPr>
        <w:pStyle w:val="Heading1"/>
        <w:rPr>
          <w:lang w:val="sr-Latn-RS"/>
        </w:rPr>
      </w:pPr>
      <w:bookmarkStart w:id="3" w:name="_Toc193690326"/>
      <w:r w:rsidRPr="00972C6D">
        <w:rPr>
          <w:lang w:val="sr-Latn-RS"/>
        </w:rPr>
        <w:t>Plan razvojnih faza</w:t>
      </w:r>
      <w:bookmarkEnd w:id="3"/>
    </w:p>
    <w:p w14:paraId="3BFB05BB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2817A828" w14:textId="77777777" w:rsidR="0016627B" w:rsidRPr="00972C6D" w:rsidRDefault="0016627B">
      <w:pPr>
        <w:pStyle w:val="BodyText"/>
        <w:rPr>
          <w:lang w:val="sr-Latn-R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16627B" w:rsidRPr="00972C6D" w14:paraId="754A8AE9" w14:textId="77777777">
        <w:trPr>
          <w:jc w:val="center"/>
        </w:trPr>
        <w:tc>
          <w:tcPr>
            <w:tcW w:w="2160" w:type="dxa"/>
          </w:tcPr>
          <w:p w14:paraId="2E9ADC7A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Faza</w:t>
            </w:r>
          </w:p>
        </w:tc>
        <w:tc>
          <w:tcPr>
            <w:tcW w:w="1800" w:type="dxa"/>
          </w:tcPr>
          <w:p w14:paraId="0608F4EA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Broj iteracija</w:t>
            </w:r>
          </w:p>
        </w:tc>
        <w:tc>
          <w:tcPr>
            <w:tcW w:w="1620" w:type="dxa"/>
          </w:tcPr>
          <w:p w14:paraId="20A85827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Trajanje</w:t>
            </w:r>
          </w:p>
        </w:tc>
      </w:tr>
      <w:tr w:rsidR="0016627B" w:rsidRPr="00972C6D" w14:paraId="0D793017" w14:textId="77777777">
        <w:trPr>
          <w:jc w:val="center"/>
        </w:trPr>
        <w:tc>
          <w:tcPr>
            <w:tcW w:w="2160" w:type="dxa"/>
          </w:tcPr>
          <w:p w14:paraId="47BFF612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Planiranje</w:t>
            </w:r>
          </w:p>
        </w:tc>
        <w:tc>
          <w:tcPr>
            <w:tcW w:w="1800" w:type="dxa"/>
          </w:tcPr>
          <w:p w14:paraId="2A4FD9E5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1</w:t>
            </w:r>
          </w:p>
        </w:tc>
        <w:tc>
          <w:tcPr>
            <w:tcW w:w="1620" w:type="dxa"/>
          </w:tcPr>
          <w:p w14:paraId="5466F95C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2 nedelje</w:t>
            </w:r>
          </w:p>
        </w:tc>
      </w:tr>
      <w:tr w:rsidR="0016627B" w:rsidRPr="00972C6D" w14:paraId="06A2799D" w14:textId="77777777">
        <w:trPr>
          <w:jc w:val="center"/>
        </w:trPr>
        <w:tc>
          <w:tcPr>
            <w:tcW w:w="2160" w:type="dxa"/>
          </w:tcPr>
          <w:p w14:paraId="7D36AAE2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Razrada</w:t>
            </w:r>
          </w:p>
        </w:tc>
        <w:tc>
          <w:tcPr>
            <w:tcW w:w="1800" w:type="dxa"/>
          </w:tcPr>
          <w:p w14:paraId="354699B6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1</w:t>
            </w:r>
          </w:p>
        </w:tc>
        <w:tc>
          <w:tcPr>
            <w:tcW w:w="1620" w:type="dxa"/>
          </w:tcPr>
          <w:p w14:paraId="7083AD76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3 nedelje</w:t>
            </w:r>
          </w:p>
        </w:tc>
      </w:tr>
      <w:tr w:rsidR="0016627B" w:rsidRPr="00972C6D" w14:paraId="325AE595" w14:textId="77777777">
        <w:trPr>
          <w:jc w:val="center"/>
        </w:trPr>
        <w:tc>
          <w:tcPr>
            <w:tcW w:w="2160" w:type="dxa"/>
          </w:tcPr>
          <w:p w14:paraId="22202553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Izrada</w:t>
            </w:r>
          </w:p>
        </w:tc>
        <w:tc>
          <w:tcPr>
            <w:tcW w:w="1800" w:type="dxa"/>
          </w:tcPr>
          <w:p w14:paraId="464497DA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2</w:t>
            </w:r>
          </w:p>
        </w:tc>
        <w:tc>
          <w:tcPr>
            <w:tcW w:w="1620" w:type="dxa"/>
          </w:tcPr>
          <w:p w14:paraId="50825099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4 nedelja</w:t>
            </w:r>
          </w:p>
        </w:tc>
      </w:tr>
      <w:tr w:rsidR="0016627B" w:rsidRPr="00972C6D" w14:paraId="7169A29B" w14:textId="77777777">
        <w:trPr>
          <w:jc w:val="center"/>
        </w:trPr>
        <w:tc>
          <w:tcPr>
            <w:tcW w:w="2160" w:type="dxa"/>
          </w:tcPr>
          <w:p w14:paraId="64266376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Okončanje</w:t>
            </w:r>
          </w:p>
        </w:tc>
        <w:tc>
          <w:tcPr>
            <w:tcW w:w="1800" w:type="dxa"/>
          </w:tcPr>
          <w:p w14:paraId="2FC29A02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1</w:t>
            </w:r>
          </w:p>
        </w:tc>
        <w:tc>
          <w:tcPr>
            <w:tcW w:w="1620" w:type="dxa"/>
          </w:tcPr>
          <w:p w14:paraId="579B0708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2 nedelje</w:t>
            </w:r>
          </w:p>
        </w:tc>
      </w:tr>
    </w:tbl>
    <w:p w14:paraId="7C90194E" w14:textId="77777777" w:rsidR="0016627B" w:rsidRPr="00972C6D" w:rsidRDefault="0016627B">
      <w:pPr>
        <w:pStyle w:val="BodyText"/>
        <w:rPr>
          <w:lang w:val="sr-Latn-RS"/>
        </w:rPr>
      </w:pPr>
    </w:p>
    <w:p w14:paraId="3F27AF0F" w14:textId="77777777" w:rsidR="0016627B" w:rsidRPr="00972C6D" w:rsidRDefault="004B7CAE">
      <w:pPr>
        <w:pStyle w:val="BodyText"/>
        <w:tabs>
          <w:tab w:val="left" w:pos="1440"/>
        </w:tabs>
        <w:rPr>
          <w:lang w:val="sr-Latn-RS"/>
        </w:rPr>
      </w:pPr>
      <w:r w:rsidRPr="00972C6D">
        <w:rPr>
          <w:lang w:val="sr-Latn-RS"/>
        </w:rPr>
        <w:t>U tabeli 4.1 prikazane su faze i odgovarajuće zahtevane rezultate vezane za njihov završetak.</w:t>
      </w:r>
    </w:p>
    <w:p w14:paraId="7073B7AD" w14:textId="77777777" w:rsidR="0016627B" w:rsidRPr="00972C6D" w:rsidRDefault="004B7CAE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RS"/>
        </w:rPr>
      </w:pPr>
      <w:r w:rsidRPr="00972C6D">
        <w:rPr>
          <w:lang w:val="sr-Latn-R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16627B" w:rsidRPr="00972C6D" w14:paraId="63627121" w14:textId="77777777">
        <w:trPr>
          <w:jc w:val="right"/>
        </w:trPr>
        <w:tc>
          <w:tcPr>
            <w:tcW w:w="1276" w:type="dxa"/>
          </w:tcPr>
          <w:p w14:paraId="225A50E6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lastRenderedPageBreak/>
              <w:t>Faza</w:t>
            </w:r>
          </w:p>
        </w:tc>
        <w:tc>
          <w:tcPr>
            <w:tcW w:w="4819" w:type="dxa"/>
          </w:tcPr>
          <w:p w14:paraId="7DDE5481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Opis</w:t>
            </w:r>
          </w:p>
        </w:tc>
        <w:tc>
          <w:tcPr>
            <w:tcW w:w="2601" w:type="dxa"/>
          </w:tcPr>
          <w:p w14:paraId="555CC79B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Rezultati</w:t>
            </w:r>
          </w:p>
        </w:tc>
      </w:tr>
      <w:tr w:rsidR="0016627B" w:rsidRPr="00972C6D" w14:paraId="4F00ACCE" w14:textId="77777777">
        <w:trPr>
          <w:jc w:val="right"/>
        </w:trPr>
        <w:tc>
          <w:tcPr>
            <w:tcW w:w="1276" w:type="dxa"/>
          </w:tcPr>
          <w:p w14:paraId="529AE770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Planiranje</w:t>
            </w:r>
          </w:p>
        </w:tc>
        <w:tc>
          <w:tcPr>
            <w:tcW w:w="4819" w:type="dxa"/>
          </w:tcPr>
          <w:p w14:paraId="1BAD9579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6D4BF801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Izrada vizije sistema.</w:t>
            </w:r>
          </w:p>
          <w:p w14:paraId="16762F48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lang w:val="sr-Latn-RS"/>
              </w:rPr>
              <w:t>Početak izrade dokumenta o zahtevima.</w:t>
            </w:r>
          </w:p>
        </w:tc>
      </w:tr>
      <w:tr w:rsidR="0016627B" w:rsidRPr="00972C6D" w14:paraId="0B304DE7" w14:textId="77777777">
        <w:trPr>
          <w:jc w:val="right"/>
        </w:trPr>
        <w:tc>
          <w:tcPr>
            <w:tcW w:w="1276" w:type="dxa"/>
          </w:tcPr>
          <w:p w14:paraId="67F237E5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Razrada</w:t>
            </w:r>
          </w:p>
        </w:tc>
        <w:tc>
          <w:tcPr>
            <w:tcW w:w="4819" w:type="dxa"/>
          </w:tcPr>
          <w:p w14:paraId="52573CF5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77CA6B00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Nakon razvoja arhitekturnog prototipa potrebno je izvršiti proveru pogodnosti odabrane arhitekture.</w:t>
            </w:r>
          </w:p>
          <w:p w14:paraId="2B77E3B3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316717E1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Završetak izrade dokumenta o zahtevima.</w:t>
            </w:r>
          </w:p>
          <w:p w14:paraId="5B0BE203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Izrada arhitekturnog projekta.</w:t>
            </w:r>
          </w:p>
          <w:p w14:paraId="71EA6DAB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Razvoj arhitekturnog prototipa.</w:t>
            </w:r>
          </w:p>
          <w:p w14:paraId="497E3E7E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Razvoj prototipa korisničkog interfejsa.</w:t>
            </w:r>
          </w:p>
        </w:tc>
      </w:tr>
      <w:tr w:rsidR="0016627B" w:rsidRPr="00C01002" w14:paraId="2726CDDD" w14:textId="77777777">
        <w:trPr>
          <w:jc w:val="right"/>
        </w:trPr>
        <w:tc>
          <w:tcPr>
            <w:tcW w:w="1276" w:type="dxa"/>
          </w:tcPr>
          <w:p w14:paraId="5729607F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Izrada</w:t>
            </w:r>
          </w:p>
        </w:tc>
        <w:tc>
          <w:tcPr>
            <w:tcW w:w="4819" w:type="dxa"/>
          </w:tcPr>
          <w:p w14:paraId="6967D036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4EAB8CEB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264A0364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Izrada detaljnog projekta.</w:t>
            </w:r>
          </w:p>
          <w:p w14:paraId="0070DC03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Razvoj beta verzije sistema.</w:t>
            </w:r>
          </w:p>
          <w:p w14:paraId="04B519EA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Izrada plana testiranja.</w:t>
            </w:r>
          </w:p>
          <w:p w14:paraId="32AFC9AD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Testiranje sistema.</w:t>
            </w:r>
          </w:p>
          <w:p w14:paraId="1CD8C281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Izrada izveštaja o testiranju.</w:t>
            </w:r>
          </w:p>
          <w:p w14:paraId="42AAA272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Razvoj konačne verzije.</w:t>
            </w:r>
          </w:p>
        </w:tc>
      </w:tr>
      <w:tr w:rsidR="0016627B" w:rsidRPr="00972C6D" w14:paraId="1295CAB3" w14:textId="77777777">
        <w:trPr>
          <w:jc w:val="right"/>
        </w:trPr>
        <w:tc>
          <w:tcPr>
            <w:tcW w:w="1276" w:type="dxa"/>
          </w:tcPr>
          <w:p w14:paraId="16B45C5F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Okončanje</w:t>
            </w:r>
          </w:p>
        </w:tc>
        <w:tc>
          <w:tcPr>
            <w:tcW w:w="4819" w:type="dxa"/>
          </w:tcPr>
          <w:p w14:paraId="20486E1F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 xml:space="preserve">Faza okončanja uključuje pripremu pratećeg materijala i distribuciju softvera korisnicima. </w:t>
            </w:r>
          </w:p>
          <w:p w14:paraId="15B56B4A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6BE1A90E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Izrada korisničkog uputstva.</w:t>
            </w:r>
          </w:p>
          <w:p w14:paraId="4B1F809C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Distribucija i instalacija sistema.</w:t>
            </w:r>
          </w:p>
        </w:tc>
      </w:tr>
    </w:tbl>
    <w:p w14:paraId="178DE955" w14:textId="77777777" w:rsidR="0016627B" w:rsidRPr="00972C6D" w:rsidRDefault="0016627B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RS"/>
        </w:rPr>
      </w:pPr>
    </w:p>
    <w:p w14:paraId="3A3D0D1D" w14:textId="77777777" w:rsidR="0016627B" w:rsidRPr="00972C6D" w:rsidRDefault="004B7CAE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RS"/>
        </w:rPr>
      </w:pPr>
      <w:r w:rsidRPr="00972C6D">
        <w:rPr>
          <w:rFonts w:ascii="Arial" w:hAnsi="Arial"/>
          <w:b/>
          <w:lang w:val="sr-Latn-RS"/>
        </w:rPr>
        <w:t>Tabela 4.1 Faze projekta i zahtevani rezultati</w:t>
      </w:r>
    </w:p>
    <w:p w14:paraId="532CE3F5" w14:textId="77777777" w:rsidR="0016627B" w:rsidRPr="00972C6D" w:rsidRDefault="0016627B">
      <w:pPr>
        <w:pStyle w:val="BodyText"/>
        <w:rPr>
          <w:lang w:val="sr-Latn-RS"/>
        </w:rPr>
      </w:pPr>
    </w:p>
    <w:p w14:paraId="25444813" w14:textId="5A6DF245" w:rsidR="0016627B" w:rsidRDefault="004B7CAE" w:rsidP="004D1E30">
      <w:pPr>
        <w:pStyle w:val="BodyText"/>
        <w:rPr>
          <w:lang w:val="sr-Latn-RS"/>
        </w:rPr>
      </w:pPr>
      <w:r w:rsidRPr="00972C6D">
        <w:rPr>
          <w:lang w:val="sr-Latn-RS"/>
        </w:rPr>
        <w:t>Svaka faza u razvoju sistema je podeljena na iteracije opisane u odeljku 6.  Gantov dijagram dat u odeljku 5 ilustruje raspored aktivnosti na realizaciji projekta kroz faze, iteracije i očekivane rezultate. Dužina projekta je procenjena na 11 nedelja.</w:t>
      </w:r>
    </w:p>
    <w:p w14:paraId="526D6625" w14:textId="77777777" w:rsidR="0020653F" w:rsidRPr="00972C6D" w:rsidRDefault="0020653F" w:rsidP="004D1E30">
      <w:pPr>
        <w:pStyle w:val="BodyText"/>
        <w:rPr>
          <w:lang w:val="sr-Latn-RS"/>
        </w:rPr>
      </w:pPr>
    </w:p>
    <w:p w14:paraId="478DD08D" w14:textId="77777777" w:rsidR="0016627B" w:rsidRPr="00972C6D" w:rsidRDefault="004B7CAE">
      <w:pPr>
        <w:pStyle w:val="Heading1"/>
        <w:rPr>
          <w:i/>
          <w:lang w:val="sr-Latn-RS"/>
        </w:rPr>
      </w:pPr>
      <w:bookmarkStart w:id="4" w:name="_Toc193690327"/>
      <w:r w:rsidRPr="00972C6D">
        <w:rPr>
          <w:lang w:val="sr-Latn-RS"/>
        </w:rPr>
        <w:t>Raspored aktivnosti</w:t>
      </w:r>
      <w:bookmarkEnd w:id="4"/>
    </w:p>
    <w:p w14:paraId="26868E49" w14:textId="1B21C56D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 xml:space="preserve">Planirani raspored aktivnosti koji prikazuje faze, iteracije i očekivane rezultate projekta sadržan je u dokumentu </w:t>
      </w:r>
      <w:r w:rsidR="004D1E30" w:rsidRPr="00972C6D">
        <w:rPr>
          <w:lang w:val="sr-Latn-RS"/>
        </w:rPr>
        <w:t>JuiceShop</w:t>
      </w:r>
      <w:r w:rsidRPr="00972C6D">
        <w:rPr>
          <w:lang w:val="sr-Latn-RS"/>
        </w:rPr>
        <w:t xml:space="preserve"> – Planirani raspored aktivnosti [2]. </w:t>
      </w:r>
    </w:p>
    <w:p w14:paraId="130D50ED" w14:textId="3DCE0A53" w:rsidR="0016627B" w:rsidRDefault="004B7CAE">
      <w:pPr>
        <w:pStyle w:val="BodyText"/>
        <w:rPr>
          <w:b/>
          <w:lang w:val="sr-Latn-RS"/>
        </w:rPr>
      </w:pPr>
      <w:r w:rsidRPr="00972C6D">
        <w:rPr>
          <w:lang w:val="sr-Latn-RS"/>
        </w:rPr>
        <w:t xml:space="preserve">Pogledati dokument: </w:t>
      </w:r>
      <w:r w:rsidRPr="00972C6D">
        <w:rPr>
          <w:b/>
          <w:lang w:val="sr-Latn-RS"/>
        </w:rPr>
        <w:t>0</w:t>
      </w:r>
      <w:r w:rsidR="00CD6777">
        <w:rPr>
          <w:b/>
          <w:lang w:val="sr-Latn-RS"/>
        </w:rPr>
        <w:t>3.Sidokumentacija.</w:t>
      </w:r>
      <w:r w:rsidR="004D1E30" w:rsidRPr="00972C6D">
        <w:rPr>
          <w:b/>
          <w:lang w:val="sr-Latn-RS"/>
        </w:rPr>
        <w:t>Juice</w:t>
      </w:r>
      <w:r w:rsidRPr="00972C6D">
        <w:rPr>
          <w:b/>
          <w:lang w:val="sr-Latn-RS"/>
        </w:rPr>
        <w:t>_</w:t>
      </w:r>
      <w:r w:rsidR="003A3444">
        <w:rPr>
          <w:b/>
          <w:lang w:val="sr-Latn-RS"/>
        </w:rPr>
        <w:t>Plan</w:t>
      </w:r>
      <w:r w:rsidRPr="00972C6D">
        <w:rPr>
          <w:b/>
          <w:lang w:val="sr-Latn-RS"/>
        </w:rPr>
        <w:t>_</w:t>
      </w:r>
      <w:r w:rsidR="003A3444">
        <w:rPr>
          <w:b/>
          <w:lang w:val="sr-Latn-RS"/>
        </w:rPr>
        <w:t>realizacije_projekta</w:t>
      </w:r>
      <w:r w:rsidR="00CD6777">
        <w:rPr>
          <w:b/>
          <w:lang w:val="sr-Latn-RS"/>
        </w:rPr>
        <w:t>(1)</w:t>
      </w:r>
      <w:r w:rsidRPr="00972C6D">
        <w:rPr>
          <w:b/>
          <w:lang w:val="sr-Latn-RS"/>
        </w:rPr>
        <w:t>.mpp</w:t>
      </w:r>
    </w:p>
    <w:p w14:paraId="217D2841" w14:textId="77777777" w:rsidR="0020653F" w:rsidRPr="00972C6D" w:rsidRDefault="0020653F">
      <w:pPr>
        <w:pStyle w:val="BodyText"/>
        <w:rPr>
          <w:b/>
          <w:lang w:val="sr-Latn-RS"/>
        </w:rPr>
      </w:pPr>
    </w:p>
    <w:p w14:paraId="00E655BD" w14:textId="77777777" w:rsidR="0016627B" w:rsidRPr="00972C6D" w:rsidRDefault="004B7CAE">
      <w:pPr>
        <w:pStyle w:val="Heading1"/>
        <w:rPr>
          <w:i/>
          <w:lang w:val="sr-Latn-RS"/>
        </w:rPr>
      </w:pPr>
      <w:bookmarkStart w:id="5" w:name="_Toc193690328"/>
      <w:r w:rsidRPr="00972C6D">
        <w:rPr>
          <w:lang w:val="sr-Latn-RS"/>
        </w:rPr>
        <w:t>Ciljevi iteracija</w:t>
      </w:r>
      <w:bookmarkEnd w:id="5"/>
    </w:p>
    <w:p w14:paraId="1F73EBA2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Svaka faza se sastoji od razvojnih iteracija u kojima se razvija određena celina sistema. U osnovi, ove iteracije treba da obezbede:</w:t>
      </w:r>
    </w:p>
    <w:p w14:paraId="3D2373A1" w14:textId="77777777" w:rsidR="0016627B" w:rsidRPr="00972C6D" w:rsidRDefault="004B7CAE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972C6D">
        <w:rPr>
          <w:lang w:val="sr-Latn-RS"/>
        </w:rPr>
        <w:t>smanjenje rizika,</w:t>
      </w:r>
    </w:p>
    <w:p w14:paraId="1417BB4C" w14:textId="77777777" w:rsidR="0016627B" w:rsidRPr="00972C6D" w:rsidRDefault="004B7CAE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972C6D">
        <w:rPr>
          <w:lang w:val="sr-Latn-RS"/>
        </w:rPr>
        <w:t>ranije dobijanje funkcionalnih verzija sistema i</w:t>
      </w:r>
    </w:p>
    <w:p w14:paraId="6D791FA2" w14:textId="77777777" w:rsidR="0016627B" w:rsidRPr="00972C6D" w:rsidRDefault="004B7CAE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972C6D">
        <w:rPr>
          <w:lang w:val="sr-Latn-RS"/>
        </w:rPr>
        <w:lastRenderedPageBreak/>
        <w:t>maksimalnu fleksibilnost u planiranju funkcionalnosti za narednu verziju.</w:t>
      </w:r>
    </w:p>
    <w:p w14:paraId="5ABF7F90" w14:textId="77777777" w:rsidR="0016627B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Sledeća tabela opisuje iteracije zajedno sa očekivanim rezultatima i pridruženim rizicima.</w:t>
      </w:r>
    </w:p>
    <w:p w14:paraId="324BA20B" w14:textId="77777777" w:rsidR="0020653F" w:rsidRPr="00972C6D" w:rsidRDefault="0020653F">
      <w:pPr>
        <w:pStyle w:val="BodyText"/>
        <w:rPr>
          <w:lang w:val="sr-Latn-R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967"/>
        <w:gridCol w:w="1559"/>
        <w:gridCol w:w="2195"/>
      </w:tblGrid>
      <w:tr w:rsidR="0016627B" w:rsidRPr="00972C6D" w14:paraId="77E51B30" w14:textId="77777777">
        <w:tc>
          <w:tcPr>
            <w:tcW w:w="1350" w:type="dxa"/>
          </w:tcPr>
          <w:p w14:paraId="7F8D9EEF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Faza</w:t>
            </w:r>
          </w:p>
        </w:tc>
        <w:tc>
          <w:tcPr>
            <w:tcW w:w="1350" w:type="dxa"/>
          </w:tcPr>
          <w:p w14:paraId="77173F0A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Iteracija</w:t>
            </w:r>
          </w:p>
        </w:tc>
        <w:tc>
          <w:tcPr>
            <w:tcW w:w="1967" w:type="dxa"/>
          </w:tcPr>
          <w:p w14:paraId="51DA6B87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Opis</w:t>
            </w:r>
          </w:p>
        </w:tc>
        <w:tc>
          <w:tcPr>
            <w:tcW w:w="1559" w:type="dxa"/>
          </w:tcPr>
          <w:p w14:paraId="435BEE7D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Rezultati</w:t>
            </w:r>
          </w:p>
        </w:tc>
        <w:tc>
          <w:tcPr>
            <w:tcW w:w="2195" w:type="dxa"/>
          </w:tcPr>
          <w:p w14:paraId="38D90016" w14:textId="77777777" w:rsidR="0016627B" w:rsidRPr="00972C6D" w:rsidRDefault="004B7CAE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972C6D">
              <w:rPr>
                <w:rFonts w:ascii="Arial" w:hAnsi="Arial"/>
                <w:b/>
                <w:lang w:val="sr-Latn-RS"/>
              </w:rPr>
              <w:t>Rizici</w:t>
            </w:r>
          </w:p>
        </w:tc>
      </w:tr>
      <w:tr w:rsidR="0016627B" w:rsidRPr="00972C6D" w14:paraId="5073DA2C" w14:textId="77777777">
        <w:tc>
          <w:tcPr>
            <w:tcW w:w="1350" w:type="dxa"/>
          </w:tcPr>
          <w:p w14:paraId="2B51006B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Planiranje</w:t>
            </w:r>
          </w:p>
        </w:tc>
        <w:tc>
          <w:tcPr>
            <w:tcW w:w="1350" w:type="dxa"/>
          </w:tcPr>
          <w:p w14:paraId="5D89C5A3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Preliminarna iteracija</w:t>
            </w:r>
          </w:p>
        </w:tc>
        <w:tc>
          <w:tcPr>
            <w:tcW w:w="1967" w:type="dxa"/>
          </w:tcPr>
          <w:p w14:paraId="096FE3F9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Definisanje zahteva i poslovnih mogućnosti.</w:t>
            </w:r>
          </w:p>
          <w:p w14:paraId="24896E32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Modelovanje domena</w:t>
            </w:r>
          </w:p>
        </w:tc>
        <w:tc>
          <w:tcPr>
            <w:tcW w:w="1559" w:type="dxa"/>
          </w:tcPr>
          <w:p w14:paraId="47554A7B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Vizija sistema</w:t>
            </w:r>
          </w:p>
        </w:tc>
        <w:tc>
          <w:tcPr>
            <w:tcW w:w="2195" w:type="dxa"/>
          </w:tcPr>
          <w:p w14:paraId="2E17341D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Razjašnjavanje korisničkih zahteva na samom početku.</w:t>
            </w:r>
          </w:p>
          <w:p w14:paraId="4B3717CC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 xml:space="preserve">Razvoj realističnog plana realizacija. </w:t>
            </w:r>
          </w:p>
          <w:p w14:paraId="1B98D018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Utvrđivanje opravdanosti projekta sa poslovne tačke gledišta.</w:t>
            </w:r>
          </w:p>
        </w:tc>
      </w:tr>
      <w:tr w:rsidR="0016627B" w:rsidRPr="00972C6D" w14:paraId="31693854" w14:textId="77777777">
        <w:tc>
          <w:tcPr>
            <w:tcW w:w="1350" w:type="dxa"/>
          </w:tcPr>
          <w:p w14:paraId="07859F55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Razrada</w:t>
            </w:r>
          </w:p>
        </w:tc>
        <w:tc>
          <w:tcPr>
            <w:tcW w:w="1350" w:type="dxa"/>
          </w:tcPr>
          <w:p w14:paraId="2C3E2F16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R1 Iteracija – Razvoj arhitekturnog prototipa</w:t>
            </w:r>
          </w:p>
        </w:tc>
        <w:tc>
          <w:tcPr>
            <w:tcW w:w="1967" w:type="dxa"/>
          </w:tcPr>
          <w:p w14:paraId="68A1231A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Analiza slučajeva korišćenja i arhitekturno projektovanje.</w:t>
            </w:r>
          </w:p>
          <w:p w14:paraId="08CC7A8F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Razvoj arhitekturnog prototipa.</w:t>
            </w:r>
          </w:p>
          <w:p w14:paraId="278678D2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Razvoj prototipa korisničkog interfejsa.</w:t>
            </w:r>
          </w:p>
        </w:tc>
        <w:tc>
          <w:tcPr>
            <w:tcW w:w="1559" w:type="dxa"/>
          </w:tcPr>
          <w:p w14:paraId="6CD5E4F5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Dokument o zahtevima</w:t>
            </w:r>
          </w:p>
          <w:p w14:paraId="64BD6E95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Arhitekturni projekat</w:t>
            </w:r>
          </w:p>
          <w:p w14:paraId="52483367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 xml:space="preserve">Arhitekturni prototip </w:t>
            </w:r>
          </w:p>
          <w:p w14:paraId="36E8D820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Prototip korisničkog interfejsa</w:t>
            </w:r>
          </w:p>
        </w:tc>
        <w:tc>
          <w:tcPr>
            <w:tcW w:w="2195" w:type="dxa"/>
          </w:tcPr>
          <w:p w14:paraId="1DB81812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Razjašnjavanje arhitekturnih nedoumica.</w:t>
            </w:r>
          </w:p>
          <w:p w14:paraId="3A803937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Ublažavanje tehničkih rizika.</w:t>
            </w:r>
          </w:p>
          <w:p w14:paraId="641FC22E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Rano dobijanje prototipa koji može biti ocenjen od strane korisnika.</w:t>
            </w:r>
          </w:p>
        </w:tc>
      </w:tr>
      <w:tr w:rsidR="0016627B" w:rsidRPr="00972C6D" w14:paraId="61B48700" w14:textId="77777777">
        <w:tc>
          <w:tcPr>
            <w:tcW w:w="1350" w:type="dxa"/>
            <w:vMerge w:val="restart"/>
          </w:tcPr>
          <w:p w14:paraId="2CA2AB49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Izrada</w:t>
            </w:r>
          </w:p>
        </w:tc>
        <w:tc>
          <w:tcPr>
            <w:tcW w:w="1350" w:type="dxa"/>
          </w:tcPr>
          <w:p w14:paraId="7791CEE8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I1 Iteracija – Razvoj beta verzija</w:t>
            </w:r>
          </w:p>
        </w:tc>
        <w:tc>
          <w:tcPr>
            <w:tcW w:w="1967" w:type="dxa"/>
          </w:tcPr>
          <w:p w14:paraId="2FBB8DBF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Implementacija i testiranje beta verzije.</w:t>
            </w:r>
          </w:p>
        </w:tc>
        <w:tc>
          <w:tcPr>
            <w:tcW w:w="1559" w:type="dxa"/>
          </w:tcPr>
          <w:p w14:paraId="4939AEC7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Detaljni projekat</w:t>
            </w:r>
          </w:p>
          <w:p w14:paraId="44F2F2B1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 xml:space="preserve">Beta verzija </w:t>
            </w:r>
          </w:p>
          <w:p w14:paraId="37554771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Plan testiranja</w:t>
            </w:r>
          </w:p>
        </w:tc>
        <w:tc>
          <w:tcPr>
            <w:tcW w:w="2195" w:type="dxa"/>
          </w:tcPr>
          <w:p w14:paraId="5DA29D67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Implementacija svih ključnih funkcionalnosti u beta verziji.</w:t>
            </w:r>
          </w:p>
          <w:p w14:paraId="427D7313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Dobijanje povratne reakcije od korisnika pre implementacije konačne verzije.</w:t>
            </w:r>
          </w:p>
        </w:tc>
      </w:tr>
      <w:tr w:rsidR="0016627B" w:rsidRPr="00972C6D" w14:paraId="7B29F538" w14:textId="77777777">
        <w:tc>
          <w:tcPr>
            <w:tcW w:w="1350" w:type="dxa"/>
            <w:vMerge/>
          </w:tcPr>
          <w:p w14:paraId="65AC08CD" w14:textId="77777777" w:rsidR="0016627B" w:rsidRPr="00972C6D" w:rsidRDefault="0016627B">
            <w:pPr>
              <w:pStyle w:val="BodyText"/>
              <w:ind w:left="0"/>
              <w:rPr>
                <w:lang w:val="sr-Latn-RS"/>
              </w:rPr>
            </w:pPr>
          </w:p>
        </w:tc>
        <w:tc>
          <w:tcPr>
            <w:tcW w:w="1350" w:type="dxa"/>
          </w:tcPr>
          <w:p w14:paraId="13DA9FB4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I2 Iteracija – Razvoj konačne verzije</w:t>
            </w:r>
          </w:p>
        </w:tc>
        <w:tc>
          <w:tcPr>
            <w:tcW w:w="1967" w:type="dxa"/>
          </w:tcPr>
          <w:p w14:paraId="452D8033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Implementacija preostalih slučajeva korišćenja i ispravka grešaka i nedostataka uočenih u beta verziji.</w:t>
            </w:r>
          </w:p>
          <w:p w14:paraId="7D9C0D20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Razvoj konačne verzije.</w:t>
            </w:r>
          </w:p>
        </w:tc>
        <w:tc>
          <w:tcPr>
            <w:tcW w:w="1559" w:type="dxa"/>
          </w:tcPr>
          <w:p w14:paraId="66B07457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Izveštaj o testiranju</w:t>
            </w:r>
          </w:p>
          <w:p w14:paraId="1A6C2737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Konačna verzija</w:t>
            </w:r>
          </w:p>
        </w:tc>
        <w:tc>
          <w:tcPr>
            <w:tcW w:w="2195" w:type="dxa"/>
          </w:tcPr>
          <w:p w14:paraId="42293B40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Softver ocenjen od strane korisnika.</w:t>
            </w:r>
          </w:p>
          <w:p w14:paraId="42D2F106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Visok nivo kvaliteta proizvoda.</w:t>
            </w:r>
          </w:p>
          <w:p w14:paraId="317546CD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Umanjenje verovatnoće pojave greški.</w:t>
            </w:r>
          </w:p>
        </w:tc>
      </w:tr>
      <w:tr w:rsidR="0016627B" w:rsidRPr="00972C6D" w14:paraId="2200A7F0" w14:textId="77777777">
        <w:tc>
          <w:tcPr>
            <w:tcW w:w="1350" w:type="dxa"/>
          </w:tcPr>
          <w:p w14:paraId="13B161E1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Okončanje</w:t>
            </w:r>
          </w:p>
        </w:tc>
        <w:tc>
          <w:tcPr>
            <w:tcW w:w="1350" w:type="dxa"/>
          </w:tcPr>
          <w:p w14:paraId="1704A405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F1 Iteracija – Izlazak proizvoda</w:t>
            </w:r>
          </w:p>
        </w:tc>
        <w:tc>
          <w:tcPr>
            <w:tcW w:w="1967" w:type="dxa"/>
          </w:tcPr>
          <w:p w14:paraId="28151EE5" w14:textId="77777777" w:rsidR="0016627B" w:rsidRPr="00972C6D" w:rsidRDefault="004B7CAE">
            <w:pPr>
              <w:pStyle w:val="BodyText"/>
              <w:ind w:left="0"/>
              <w:rPr>
                <w:lang w:val="sr-Latn-RS"/>
              </w:rPr>
            </w:pPr>
            <w:r w:rsidRPr="00972C6D">
              <w:rPr>
                <w:lang w:val="sr-Latn-R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4D4F112E" w14:textId="77777777" w:rsidR="0016627B" w:rsidRPr="00972C6D" w:rsidRDefault="004B7CAE">
            <w:pPr>
              <w:pStyle w:val="BodyText"/>
              <w:ind w:left="0"/>
              <w:rPr>
                <w:b/>
                <w:lang w:val="sr-Latn-RS"/>
              </w:rPr>
            </w:pPr>
            <w:r w:rsidRPr="00972C6D">
              <w:rPr>
                <w:b/>
                <w:lang w:val="sr-Latn-RS"/>
              </w:rPr>
              <w:t>Proizvod</w:t>
            </w:r>
          </w:p>
        </w:tc>
        <w:tc>
          <w:tcPr>
            <w:tcW w:w="2195" w:type="dxa"/>
          </w:tcPr>
          <w:p w14:paraId="6D52F151" w14:textId="77777777" w:rsidR="0016627B" w:rsidRPr="00972C6D" w:rsidRDefault="0016627B">
            <w:pPr>
              <w:pStyle w:val="BodyText"/>
              <w:ind w:left="0"/>
              <w:rPr>
                <w:lang w:val="sr-Latn-RS"/>
              </w:rPr>
            </w:pPr>
          </w:p>
        </w:tc>
      </w:tr>
    </w:tbl>
    <w:p w14:paraId="3AF5F8FF" w14:textId="77777777" w:rsidR="0020653F" w:rsidRDefault="0020653F">
      <w:pPr>
        <w:pStyle w:val="BodyText"/>
        <w:rPr>
          <w:lang w:val="sr-Latn-RS"/>
        </w:rPr>
      </w:pPr>
    </w:p>
    <w:p w14:paraId="1443F0B9" w14:textId="77777777" w:rsidR="00592DE0" w:rsidRDefault="00592DE0">
      <w:pPr>
        <w:pStyle w:val="BodyText"/>
        <w:rPr>
          <w:lang w:val="sr-Latn-RS"/>
        </w:rPr>
      </w:pPr>
    </w:p>
    <w:p w14:paraId="1A8DF570" w14:textId="77777777" w:rsidR="00592DE0" w:rsidRDefault="00592DE0">
      <w:pPr>
        <w:pStyle w:val="BodyText"/>
        <w:rPr>
          <w:lang w:val="sr-Latn-RS"/>
        </w:rPr>
      </w:pPr>
    </w:p>
    <w:p w14:paraId="71C4077F" w14:textId="77777777" w:rsidR="00592DE0" w:rsidRPr="00972C6D" w:rsidRDefault="00592DE0">
      <w:pPr>
        <w:pStyle w:val="BodyText"/>
        <w:rPr>
          <w:lang w:val="sr-Latn-RS"/>
        </w:rPr>
      </w:pPr>
    </w:p>
    <w:p w14:paraId="7FFFFCD6" w14:textId="77777777" w:rsidR="0016627B" w:rsidRDefault="004B7CAE">
      <w:pPr>
        <w:pStyle w:val="Heading1"/>
        <w:rPr>
          <w:lang w:val="sr-Latn-RS"/>
        </w:rPr>
      </w:pPr>
      <w:bookmarkStart w:id="6" w:name="_Toc193690329"/>
      <w:r w:rsidRPr="00972C6D">
        <w:rPr>
          <w:lang w:val="sr-Latn-RS"/>
        </w:rPr>
        <w:lastRenderedPageBreak/>
        <w:t>Verzije</w:t>
      </w:r>
      <w:bookmarkEnd w:id="6"/>
    </w:p>
    <w:p w14:paraId="5859B425" w14:textId="77777777" w:rsidR="00592DE0" w:rsidRPr="00592DE0" w:rsidRDefault="00592DE0" w:rsidP="00592DE0">
      <w:pPr>
        <w:rPr>
          <w:lang w:val="sr-Latn-RS"/>
        </w:rPr>
      </w:pPr>
    </w:p>
    <w:p w14:paraId="1A93891E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2900029D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Pre konačne verzije biće izdata beta verzija koja će biti dostavljena korisnicima na ispitivanje.</w:t>
      </w:r>
    </w:p>
    <w:p w14:paraId="7C3DE23F" w14:textId="3B2077D5" w:rsidR="0020653F" w:rsidRDefault="004B7CAE" w:rsidP="0020653F">
      <w:pPr>
        <w:pStyle w:val="Heading1"/>
        <w:rPr>
          <w:lang w:val="sr-Latn-RS"/>
        </w:rPr>
      </w:pPr>
      <w:bookmarkStart w:id="7" w:name="_Toc193690330"/>
      <w:r w:rsidRPr="00972C6D">
        <w:rPr>
          <w:lang w:val="sr-Latn-RS"/>
        </w:rPr>
        <w:t>Plan korišćenja resursa</w:t>
      </w:r>
      <w:bookmarkEnd w:id="7"/>
    </w:p>
    <w:p w14:paraId="154E4718" w14:textId="77777777" w:rsidR="00592DE0" w:rsidRPr="00592DE0" w:rsidRDefault="00592DE0" w:rsidP="00592DE0">
      <w:pPr>
        <w:rPr>
          <w:lang w:val="sr-Latn-RS"/>
        </w:rPr>
      </w:pPr>
    </w:p>
    <w:p w14:paraId="0E51B2DA" w14:textId="77777777" w:rsidR="0016627B" w:rsidRDefault="004B7CAE">
      <w:pPr>
        <w:pStyle w:val="Heading2"/>
        <w:widowControl/>
        <w:rPr>
          <w:lang w:val="sr-Latn-RS"/>
        </w:rPr>
      </w:pPr>
      <w:bookmarkStart w:id="8" w:name="_Toc193690331"/>
      <w:r w:rsidRPr="00972C6D">
        <w:rPr>
          <w:lang w:val="sr-Latn-RS"/>
        </w:rPr>
        <w:t>Organizaciona struktura</w:t>
      </w:r>
      <w:bookmarkEnd w:id="8"/>
    </w:p>
    <w:p w14:paraId="4ADB6DF1" w14:textId="77777777" w:rsidR="0020653F" w:rsidRDefault="0020653F" w:rsidP="0020653F">
      <w:pPr>
        <w:rPr>
          <w:lang w:val="sr-Latn-RS"/>
        </w:rPr>
      </w:pPr>
    </w:p>
    <w:p w14:paraId="5885072E" w14:textId="77777777" w:rsidR="0020653F" w:rsidRPr="0020653F" w:rsidRDefault="0020653F" w:rsidP="0020653F">
      <w:pPr>
        <w:rPr>
          <w:lang w:val="sr-Latn-RS"/>
        </w:rPr>
      </w:pPr>
    </w:p>
    <w:p w14:paraId="2CD32EDE" w14:textId="7B51599A" w:rsidR="009848A5" w:rsidRPr="00972C6D" w:rsidRDefault="00583B44" w:rsidP="009848A5">
      <w:pPr>
        <w:pStyle w:val="BodyText"/>
        <w:jc w:val="center"/>
        <w:rPr>
          <w:b/>
          <w:bCs/>
          <w:noProof/>
          <w:color w:val="4472C4" w:themeColor="accent1"/>
          <w:sz w:val="24"/>
          <w:szCs w:val="24"/>
          <w:lang w:val="sr-Latn-RS"/>
        </w:rPr>
      </w:pPr>
      <w:r w:rsidRPr="00972C6D">
        <w:rPr>
          <w:b/>
          <w:bCs/>
          <w:noProof/>
          <w:color w:val="4472C4" w:themeColor="accent1"/>
          <w:sz w:val="24"/>
          <w:szCs w:val="24"/>
          <w:lang w:val="sr-Latn-RS"/>
        </w:rPr>
        <w:t>JuiceShop</w:t>
      </w:r>
      <w:r w:rsidR="008B2C64" w:rsidRPr="00972C6D">
        <w:rPr>
          <w:b/>
          <w:bCs/>
          <w:noProof/>
          <w:color w:val="4472C4" w:themeColor="accent1"/>
          <w:sz w:val="24"/>
          <w:szCs w:val="24"/>
          <w:lang w:val="sr-Latn-RS"/>
        </w:rPr>
        <w:t xml:space="preserve"> </w:t>
      </w:r>
      <w:r w:rsidRPr="00972C6D">
        <w:rPr>
          <w:b/>
          <w:bCs/>
          <w:noProof/>
          <w:color w:val="4472C4" w:themeColor="accent1"/>
          <w:sz w:val="24"/>
          <w:szCs w:val="24"/>
          <w:lang w:val="sr-Latn-RS"/>
        </w:rPr>
        <w:t>P</w:t>
      </w:r>
      <w:r w:rsidR="00E474C6" w:rsidRPr="00972C6D">
        <w:rPr>
          <w:b/>
          <w:bCs/>
          <w:noProof/>
          <w:color w:val="4472C4" w:themeColor="accent1"/>
          <w:sz w:val="24"/>
          <w:szCs w:val="24"/>
          <w:lang w:val="sr-Latn-RS"/>
        </w:rPr>
        <w:t>rojekat</w:t>
      </w:r>
    </w:p>
    <w:p w14:paraId="3CB9BBFD" w14:textId="35017C94" w:rsidR="009848A5" w:rsidRPr="00972C6D" w:rsidRDefault="00FE4A42" w:rsidP="009848A5">
      <w:pPr>
        <w:pStyle w:val="BodyText"/>
        <w:jc w:val="center"/>
        <w:rPr>
          <w:noProof/>
          <w:lang w:val="sr-Latn-RS"/>
        </w:rPr>
      </w:pPr>
      <w:r w:rsidRPr="00972C6D">
        <w:rPr>
          <w:noProof/>
          <w:sz w:val="24"/>
          <w:szCs w:val="24"/>
          <w:lang w:val="sr-Latn-RS" w:eastAsia="en-US"/>
        </w:rPr>
        <mc:AlternateContent>
          <mc:Choice Requires="wps">
            <w:drawing>
              <wp:anchor distT="0" distB="0" distL="115200" distR="115200" simplePos="0" relativeHeight="251661312" behindDoc="0" locked="0" layoutInCell="1" allowOverlap="1" wp14:anchorId="2578FC47" wp14:editId="67614127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2364105" cy="1057275"/>
                <wp:effectExtent l="0" t="0" r="17145" b="28575"/>
                <wp:wrapThrough wrapText="bothSides">
                  <wp:wrapPolygon edited="0">
                    <wp:start x="0" y="0"/>
                    <wp:lineTo x="0" y="21795"/>
                    <wp:lineTo x="21583" y="21795"/>
                    <wp:lineTo x="21583" y="0"/>
                    <wp:lineTo x="0" y="0"/>
                  </wp:wrapPolygon>
                </wp:wrapThrough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64105" cy="1057275"/>
                        </a:xfrm>
                        <a:prstGeom prst="frame">
                          <a:avLst>
                            <a:gd name="adj1" fmla="val 12500"/>
                          </a:avLst>
                        </a:prstGeom>
                        <a:solidFill>
                          <a:schemeClr val="bg1">
                            <a:alpha val="76000"/>
                          </a:schemeClr>
                        </a:solidFill>
                        <a:ln w="12699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30836" w14:textId="48641E66" w:rsidR="00E474C6" w:rsidRDefault="00E474C6" w:rsidP="00E474C6">
                            <w:pPr>
                              <w:jc w:val="center"/>
                              <w:rPr>
                                <w:color w:val="000000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Džejlana Omerović</w:t>
                            </w:r>
                          </w:p>
                          <w:p w14:paraId="310EBFFB" w14:textId="43EF1688" w:rsidR="00E474C6" w:rsidRDefault="00E474C6" w:rsidP="00E474C6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Vođa projekta</w:t>
                            </w:r>
                          </w:p>
                          <w:p w14:paraId="46403353" w14:textId="3BCD91AA" w:rsidR="00E474C6" w:rsidRDefault="00E474C6" w:rsidP="00E474C6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Veb programer</w:t>
                            </w:r>
                          </w:p>
                          <w:p w14:paraId="585A0D2F" w14:textId="615A2B2E" w:rsidR="00E474C6" w:rsidRDefault="00E474C6" w:rsidP="00E474C6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Dizajner</w:t>
                            </w:r>
                          </w:p>
                          <w:p w14:paraId="60A2A3E1" w14:textId="5A75DCBB" w:rsidR="00E474C6" w:rsidRDefault="00E474C6" w:rsidP="00E474C6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</w:p>
                          <w:p w14:paraId="76A1E4A5" w14:textId="77777777" w:rsidR="00E474C6" w:rsidRDefault="00E474C6" w:rsidP="00E474C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vertOverflow="clip" horzOverflow="clip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8FC47" id="Frame 2" o:spid="_x0000_s1026" style="position:absolute;left:0;text-align:left;margin-left:0;margin-top:5.1pt;width:186.15pt;height:83.25pt;z-index:251661312;visibility:visible;mso-wrap-style:square;mso-width-percent:0;mso-height-percent:0;mso-wrap-distance-left:3.2mm;mso-wrap-distance-top:0;mso-wrap-distance-right:3.2mm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2364105,1057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" adj="-11796480,,5400" path="m,l2364105,r,1057275l,1057275,,xm132159,132159r,792957l2231946,925116r,-792957l132159,132159xe" fillcolor="white [3212]" strokecolor="black [3213]" strokeweight=".35275mm">
                <v:fill opacity="49858f"/>
                <v:stroke joinstyle="miter"/>
                <v:formulas/>
                <v:path arrowok="t" o:connecttype="custom" o:connectlocs="0,0;2364105,0;2364105,1057275;0,1057275;0,0;132159,132159;132159,925116;2231946,925116;2231946,132159;132159,132159" o:connectangles="0,0,0,0,0,0,0,0,0,0" textboxrect="0,0,2364105,1057275"/>
                <v:textbox>
                  <w:txbxContent>
                    <w:p w14:paraId="2D730836" w14:textId="48641E66" w:rsidR="00E474C6" w:rsidRDefault="00E474C6" w:rsidP="00E474C6">
                      <w:pPr>
                        <w:jc w:val="center"/>
                        <w:rPr>
                          <w:color w:val="000000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Džejlana</w:t>
                      </w:r>
                      <w:r>
                        <w:rPr>
                          <w:color w:val="000000" w:themeColor="text1"/>
                          <w:lang w:val="sr-Latn-BA"/>
                        </w:rPr>
                        <w:t xml:space="preserve"> Omerović</w:t>
                      </w:r>
                    </w:p>
                    <w:p w14:paraId="310EBFFB" w14:textId="43EF1688" w:rsidR="00E474C6" w:rsidRDefault="00E474C6" w:rsidP="00E474C6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Vođa projekta</w:t>
                      </w:r>
                    </w:p>
                    <w:p w14:paraId="46403353" w14:textId="3BCD91AA" w:rsidR="00E474C6" w:rsidRDefault="00E474C6" w:rsidP="00E474C6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Veb programer</w:t>
                      </w:r>
                    </w:p>
                    <w:p w14:paraId="585A0D2F" w14:textId="615A2B2E" w:rsidR="00E474C6" w:rsidRDefault="00E474C6" w:rsidP="00E474C6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Dizajner</w:t>
                      </w:r>
                    </w:p>
                    <w:p w14:paraId="60A2A3E1" w14:textId="5A75DCBB" w:rsidR="00E474C6" w:rsidRDefault="00E474C6" w:rsidP="00E474C6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</w:p>
                    <w:p w14:paraId="76A1E4A5" w14:textId="77777777" w:rsidR="00E474C6" w:rsidRDefault="00E474C6" w:rsidP="00E474C6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41320ED" w14:textId="625F1BE9" w:rsidR="0016627B" w:rsidRPr="00972C6D" w:rsidRDefault="0016627B" w:rsidP="009848A5">
      <w:pPr>
        <w:pStyle w:val="BodyText"/>
        <w:ind w:left="0"/>
        <w:rPr>
          <w:lang w:val="sr-Latn-RS"/>
        </w:rPr>
      </w:pPr>
    </w:p>
    <w:p w14:paraId="6B039939" w14:textId="77777777" w:rsidR="00E474C6" w:rsidRPr="00972C6D" w:rsidRDefault="00E474C6" w:rsidP="00E474C6">
      <w:pPr>
        <w:pStyle w:val="Heading2"/>
        <w:widowControl/>
        <w:numPr>
          <w:ilvl w:val="0"/>
          <w:numId w:val="0"/>
        </w:numPr>
        <w:ind w:left="720"/>
        <w:rPr>
          <w:lang w:val="sr-Latn-RS"/>
        </w:rPr>
      </w:pPr>
      <w:bookmarkStart w:id="9" w:name="_Toc193690332"/>
    </w:p>
    <w:p w14:paraId="74C65353" w14:textId="77777777" w:rsidR="00E474C6" w:rsidRPr="00972C6D" w:rsidRDefault="00E474C6" w:rsidP="00E474C6">
      <w:pPr>
        <w:pStyle w:val="Heading2"/>
        <w:widowControl/>
        <w:numPr>
          <w:ilvl w:val="0"/>
          <w:numId w:val="0"/>
        </w:numPr>
        <w:rPr>
          <w:lang w:val="sr-Latn-RS"/>
        </w:rPr>
      </w:pPr>
    </w:p>
    <w:p w14:paraId="3EAC15C6" w14:textId="7AE76DA4" w:rsidR="00E474C6" w:rsidRPr="00972C6D" w:rsidRDefault="00FE4A42" w:rsidP="00E474C6">
      <w:pPr>
        <w:pStyle w:val="Heading2"/>
        <w:widowControl/>
        <w:numPr>
          <w:ilvl w:val="0"/>
          <w:numId w:val="0"/>
        </w:numPr>
        <w:rPr>
          <w:lang w:val="sr-Latn-RS"/>
        </w:rPr>
      </w:pPr>
      <w:r w:rsidRPr="00972C6D">
        <w:rPr>
          <w:noProof/>
          <w:sz w:val="24"/>
          <w:szCs w:val="24"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A814A" wp14:editId="1F53A453">
                <wp:simplePos x="0" y="0"/>
                <wp:positionH relativeFrom="column">
                  <wp:posOffset>2895600</wp:posOffset>
                </wp:positionH>
                <wp:positionV relativeFrom="paragraph">
                  <wp:posOffset>154305</wp:posOffset>
                </wp:positionV>
                <wp:extent cx="9525" cy="790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E9D8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2.15pt" to="228.7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" strokecolor="black [3213]">
                <v:stroke joinstyle="miter"/>
              </v:line>
            </w:pict>
          </mc:Fallback>
        </mc:AlternateContent>
      </w:r>
    </w:p>
    <w:p w14:paraId="33FB309F" w14:textId="44854B9B" w:rsidR="00E474C6" w:rsidRPr="00972C6D" w:rsidRDefault="00E474C6" w:rsidP="00E474C6">
      <w:pPr>
        <w:pStyle w:val="Heading2"/>
        <w:widowControl/>
        <w:numPr>
          <w:ilvl w:val="0"/>
          <w:numId w:val="0"/>
        </w:numPr>
        <w:rPr>
          <w:lang w:val="sr-Latn-RS"/>
        </w:rPr>
      </w:pPr>
    </w:p>
    <w:p w14:paraId="789D1358" w14:textId="77777777" w:rsidR="00E474C6" w:rsidRPr="00972C6D" w:rsidRDefault="00E474C6" w:rsidP="00E474C6">
      <w:pPr>
        <w:pStyle w:val="Heading2"/>
        <w:widowControl/>
        <w:numPr>
          <w:ilvl w:val="0"/>
          <w:numId w:val="0"/>
        </w:numPr>
        <w:rPr>
          <w:lang w:val="sr-Latn-RS"/>
        </w:rPr>
      </w:pPr>
    </w:p>
    <w:p w14:paraId="6F3B223E" w14:textId="68529535" w:rsidR="00E474C6" w:rsidRPr="00972C6D" w:rsidRDefault="00FE4A42" w:rsidP="00FE4A42">
      <w:pPr>
        <w:pStyle w:val="Heading2"/>
        <w:widowControl/>
        <w:numPr>
          <w:ilvl w:val="0"/>
          <w:numId w:val="0"/>
        </w:numPr>
        <w:rPr>
          <w:lang w:val="sr-Latn-RS"/>
        </w:rPr>
      </w:pPr>
      <w:r w:rsidRPr="00972C6D">
        <w:rPr>
          <w:noProof/>
          <w:sz w:val="24"/>
          <w:szCs w:val="24"/>
          <w:lang w:val="sr-Latn-RS" w:eastAsia="en-US"/>
        </w:rPr>
        <mc:AlternateContent>
          <mc:Choice Requires="wps">
            <w:drawing>
              <wp:anchor distT="0" distB="0" distL="115200" distR="115200" simplePos="0" relativeHeight="251665408" behindDoc="0" locked="0" layoutInCell="1" allowOverlap="1" wp14:anchorId="392A566B" wp14:editId="43330F4F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2364105" cy="1057275"/>
                <wp:effectExtent l="0" t="0" r="17145" b="28575"/>
                <wp:wrapThrough wrapText="bothSides">
                  <wp:wrapPolygon edited="0">
                    <wp:start x="0" y="0"/>
                    <wp:lineTo x="0" y="21795"/>
                    <wp:lineTo x="21583" y="21795"/>
                    <wp:lineTo x="21583" y="0"/>
                    <wp:lineTo x="0" y="0"/>
                  </wp:wrapPolygon>
                </wp:wrapThrough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64105" cy="1057275"/>
                        </a:xfrm>
                        <a:prstGeom prst="frame">
                          <a:avLst>
                            <a:gd name="adj1" fmla="val 12500"/>
                          </a:avLst>
                        </a:prstGeom>
                        <a:solidFill>
                          <a:schemeClr val="bg1">
                            <a:alpha val="76000"/>
                          </a:schemeClr>
                        </a:solidFill>
                        <a:ln w="12699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50C7D" w14:textId="7EE6B630" w:rsidR="00FE4A42" w:rsidRPr="00FE4A42" w:rsidRDefault="00FE4A42" w:rsidP="00FE4A42">
                            <w:pPr>
                              <w:jc w:val="center"/>
                              <w:rPr>
                                <w:color w:val="000000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Aldina Pljaskovi</w:t>
                            </w: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ć</w:t>
                            </w:r>
                          </w:p>
                          <w:p w14:paraId="114CDD06" w14:textId="37ECC957" w:rsidR="00FE4A42" w:rsidRDefault="00C01002" w:rsidP="00FE4A42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Deo tima</w:t>
                            </w:r>
                          </w:p>
                          <w:p w14:paraId="4CC7D8D7" w14:textId="77777777" w:rsidR="00FE4A42" w:rsidRDefault="00FE4A42" w:rsidP="00FE4A42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Veb programer</w:t>
                            </w:r>
                          </w:p>
                          <w:p w14:paraId="29D689A5" w14:textId="77777777" w:rsidR="00FE4A42" w:rsidRDefault="00FE4A42" w:rsidP="00FE4A42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>Dizajner</w:t>
                            </w:r>
                          </w:p>
                          <w:p w14:paraId="266B5B1B" w14:textId="77777777" w:rsidR="00FE4A42" w:rsidRDefault="00FE4A42" w:rsidP="00FE4A42">
                            <w:pPr>
                              <w:jc w:val="center"/>
                              <w:rPr>
                                <w:color w:val="000000" w:themeColor="text1"/>
                                <w:lang w:val="sr-Latn-BA"/>
                              </w:rPr>
                            </w:pPr>
                          </w:p>
                          <w:p w14:paraId="7F92DE51" w14:textId="77777777" w:rsidR="00FE4A42" w:rsidRDefault="00FE4A42" w:rsidP="00FE4A4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vertOverflow="clip" horzOverflow="clip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A566B" id="Frame 4" o:spid="_x0000_s1027" style="position:absolute;margin-left:0;margin-top:12.7pt;width:186.15pt;height:83.25pt;z-index:251665408;visibility:visible;mso-wrap-style:square;mso-width-percent:0;mso-height-percent:0;mso-wrap-distance-left:3.2mm;mso-wrap-distance-top:0;mso-wrap-distance-right:3.2mm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2364105,1057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" adj="-11796480,,5400" path="m,l2364105,r,1057275l,1057275,,xm132159,132159r,792957l2231946,925116r,-792957l132159,132159xe" fillcolor="white [3212]" strokecolor="black [3213]" strokeweight=".35275mm">
                <v:fill opacity="49858f"/>
                <v:stroke joinstyle="miter"/>
                <v:formulas/>
                <v:path arrowok="t" o:connecttype="custom" o:connectlocs="0,0;2364105,0;2364105,1057275;0,1057275;0,0;132159,132159;132159,925116;2231946,925116;2231946,132159;132159,132159" o:connectangles="0,0,0,0,0,0,0,0,0,0" textboxrect="0,0,2364105,1057275"/>
                <v:textbox>
                  <w:txbxContent>
                    <w:p w14:paraId="1DD50C7D" w14:textId="7EE6B630" w:rsidR="00FE4A42" w:rsidRPr="00FE4A42" w:rsidRDefault="00FE4A42" w:rsidP="00FE4A42">
                      <w:pPr>
                        <w:jc w:val="center"/>
                        <w:rPr>
                          <w:color w:val="000000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Aldina Pljaskovi</w:t>
                      </w:r>
                      <w:r>
                        <w:rPr>
                          <w:color w:val="000000" w:themeColor="text1"/>
                          <w:lang w:val="sr-Latn-RS"/>
                        </w:rPr>
                        <w:t>ć</w:t>
                      </w:r>
                    </w:p>
                    <w:p w14:paraId="114CDD06" w14:textId="37ECC957" w:rsidR="00FE4A42" w:rsidRDefault="00C01002" w:rsidP="00FE4A42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Deo tima</w:t>
                      </w:r>
                    </w:p>
                    <w:p w14:paraId="4CC7D8D7" w14:textId="77777777" w:rsidR="00FE4A42" w:rsidRDefault="00FE4A42" w:rsidP="00FE4A42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Veb programer</w:t>
                      </w:r>
                    </w:p>
                    <w:p w14:paraId="29D689A5" w14:textId="77777777" w:rsidR="00FE4A42" w:rsidRDefault="00FE4A42" w:rsidP="00FE4A42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>Dizajner</w:t>
                      </w:r>
                    </w:p>
                    <w:p w14:paraId="266B5B1B" w14:textId="77777777" w:rsidR="00FE4A42" w:rsidRDefault="00FE4A42" w:rsidP="00FE4A42">
                      <w:pPr>
                        <w:jc w:val="center"/>
                        <w:rPr>
                          <w:color w:val="000000" w:themeColor="text1"/>
                          <w:lang w:val="sr-Latn-BA"/>
                        </w:rPr>
                      </w:pPr>
                    </w:p>
                    <w:p w14:paraId="7F92DE51" w14:textId="77777777" w:rsidR="00FE4A42" w:rsidRDefault="00FE4A42" w:rsidP="00FE4A42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40483FA" w14:textId="6A3EBD09" w:rsidR="00FE4A42" w:rsidRPr="00972C6D" w:rsidRDefault="00FE4A42" w:rsidP="00FE4A42">
      <w:pPr>
        <w:rPr>
          <w:lang w:val="sr-Latn-RS"/>
        </w:rPr>
      </w:pPr>
    </w:p>
    <w:p w14:paraId="0FA2D825" w14:textId="55F66376" w:rsidR="00FE4A42" w:rsidRPr="00972C6D" w:rsidRDefault="00FE4A42" w:rsidP="00FE4A42">
      <w:pPr>
        <w:rPr>
          <w:lang w:val="sr-Latn-RS"/>
        </w:rPr>
      </w:pPr>
    </w:p>
    <w:p w14:paraId="4F01BF6A" w14:textId="11191203" w:rsidR="00FE4A42" w:rsidRPr="00972C6D" w:rsidRDefault="00FE4A42" w:rsidP="00FE4A42">
      <w:pPr>
        <w:rPr>
          <w:lang w:val="sr-Latn-RS"/>
        </w:rPr>
      </w:pPr>
    </w:p>
    <w:p w14:paraId="09D4C207" w14:textId="42243E37" w:rsidR="00FE4A42" w:rsidRPr="00972C6D" w:rsidRDefault="00FE4A42" w:rsidP="00FE4A42">
      <w:pPr>
        <w:rPr>
          <w:lang w:val="sr-Latn-RS"/>
        </w:rPr>
      </w:pPr>
    </w:p>
    <w:p w14:paraId="03739C40" w14:textId="77777777" w:rsidR="00FE4A42" w:rsidRPr="00972C6D" w:rsidRDefault="00FE4A42" w:rsidP="00FE4A42">
      <w:pPr>
        <w:rPr>
          <w:lang w:val="sr-Latn-RS"/>
        </w:rPr>
      </w:pPr>
    </w:p>
    <w:p w14:paraId="1D0D2203" w14:textId="77777777" w:rsidR="00E474C6" w:rsidRPr="00972C6D" w:rsidRDefault="00E474C6" w:rsidP="00FE4A42">
      <w:pPr>
        <w:pStyle w:val="Heading2"/>
        <w:widowControl/>
        <w:numPr>
          <w:ilvl w:val="0"/>
          <w:numId w:val="0"/>
        </w:numPr>
        <w:ind w:left="720" w:hanging="720"/>
        <w:rPr>
          <w:lang w:val="sr-Latn-RS"/>
        </w:rPr>
      </w:pPr>
    </w:p>
    <w:p w14:paraId="2C8F98F0" w14:textId="77777777" w:rsidR="00592DE0" w:rsidRDefault="00592DE0" w:rsidP="00592DE0">
      <w:pPr>
        <w:pStyle w:val="Heading2"/>
        <w:widowControl/>
        <w:numPr>
          <w:ilvl w:val="0"/>
          <w:numId w:val="0"/>
        </w:numPr>
        <w:rPr>
          <w:lang w:val="sr-Latn-RS"/>
        </w:rPr>
      </w:pPr>
    </w:p>
    <w:p w14:paraId="3CE2E91B" w14:textId="2A4B79E2" w:rsidR="0016627B" w:rsidRDefault="004B7CAE">
      <w:pPr>
        <w:pStyle w:val="Heading2"/>
        <w:widowControl/>
        <w:rPr>
          <w:lang w:val="sr-Latn-RS"/>
        </w:rPr>
      </w:pPr>
      <w:r w:rsidRPr="00972C6D">
        <w:rPr>
          <w:lang w:val="sr-Latn-RS"/>
        </w:rPr>
        <w:t>Kadrovska politika</w:t>
      </w:r>
      <w:bookmarkEnd w:id="9"/>
    </w:p>
    <w:p w14:paraId="00667CA8" w14:textId="77777777" w:rsidR="00592DE0" w:rsidRPr="00592DE0" w:rsidRDefault="00592DE0" w:rsidP="00592DE0">
      <w:pPr>
        <w:rPr>
          <w:lang w:val="sr-Latn-RS"/>
        </w:rPr>
      </w:pPr>
    </w:p>
    <w:p w14:paraId="681595CF" w14:textId="018582E4" w:rsidR="0016627B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 xml:space="preserve">Osobe identifikovane na organizacionom grafikonu u odeljku 8.1 čine tim koji će razvijati projekat </w:t>
      </w:r>
      <w:r w:rsidR="00FE4A42" w:rsidRPr="00972C6D">
        <w:rPr>
          <w:lang w:val="sr-Latn-RS"/>
        </w:rPr>
        <w:t>JuiceShop</w:t>
      </w:r>
      <w:r w:rsidRPr="00972C6D">
        <w:rPr>
          <w:lang w:val="sr-Latn-RS"/>
        </w:rPr>
        <w:t>. Projektni tim se neće menjati u toku realizacije projekta.</w:t>
      </w:r>
    </w:p>
    <w:p w14:paraId="1EAFD24B" w14:textId="77777777" w:rsidR="00592DE0" w:rsidRPr="00972C6D" w:rsidRDefault="00592DE0">
      <w:pPr>
        <w:pStyle w:val="BodyText"/>
        <w:rPr>
          <w:lang w:val="sr-Latn-RS"/>
        </w:rPr>
      </w:pPr>
    </w:p>
    <w:p w14:paraId="1F2120B6" w14:textId="77777777" w:rsidR="0016627B" w:rsidRDefault="004B7CAE">
      <w:pPr>
        <w:pStyle w:val="Heading2"/>
        <w:widowControl/>
        <w:rPr>
          <w:lang w:val="sr-Latn-RS"/>
        </w:rPr>
      </w:pPr>
      <w:bookmarkStart w:id="10" w:name="_Toc193690333"/>
      <w:r w:rsidRPr="00972C6D">
        <w:rPr>
          <w:lang w:val="sr-Latn-RS"/>
        </w:rPr>
        <w:t>Plan obuke</w:t>
      </w:r>
      <w:bookmarkEnd w:id="10"/>
    </w:p>
    <w:p w14:paraId="4CF42C1D" w14:textId="77777777" w:rsidR="00592DE0" w:rsidRPr="00592DE0" w:rsidRDefault="00592DE0" w:rsidP="00592DE0">
      <w:pPr>
        <w:rPr>
          <w:lang w:val="sr-Latn-RS"/>
        </w:rPr>
      </w:pPr>
    </w:p>
    <w:p w14:paraId="54F098EB" w14:textId="77777777" w:rsidR="0016627B" w:rsidRPr="00972C6D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Za projektni tim će biti organizovana obuka iz sledećih oblasti:</w:t>
      </w:r>
    </w:p>
    <w:p w14:paraId="2D274F0E" w14:textId="77777777" w:rsidR="0016627B" w:rsidRPr="00972C6D" w:rsidRDefault="004B7CAE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972C6D">
        <w:rPr>
          <w:lang w:val="sr-Latn-RS"/>
        </w:rPr>
        <w:t xml:space="preserve">Upoznavanje sa </w:t>
      </w:r>
      <w:r w:rsidRPr="00972C6D">
        <w:rPr>
          <w:i/>
          <w:lang w:val="sr-Latn-RS"/>
        </w:rPr>
        <w:t>Rational Unified Process</w:t>
      </w:r>
      <w:r w:rsidRPr="00972C6D">
        <w:rPr>
          <w:lang w:val="sr-Latn-RS"/>
        </w:rPr>
        <w:t>-om</w:t>
      </w:r>
    </w:p>
    <w:p w14:paraId="5810A433" w14:textId="6CD20D57" w:rsidR="0016627B" w:rsidRPr="00972C6D" w:rsidRDefault="004B7CAE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972C6D">
        <w:rPr>
          <w:lang w:val="sr-Latn-RS"/>
        </w:rPr>
        <w:t xml:space="preserve">Web programiranje u React-u i </w:t>
      </w:r>
      <w:r w:rsidR="00FE4A42" w:rsidRPr="00972C6D">
        <w:rPr>
          <w:lang w:val="sr-Latn-RS"/>
        </w:rPr>
        <w:t>.NET-u.</w:t>
      </w:r>
    </w:p>
    <w:p w14:paraId="117829BF" w14:textId="77777777" w:rsidR="0016627B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Prvi kurs je zakazan na početku prve faze projekta, dok bi drugi treba da bude organizovan pri kraju faze razrade. Predavači za kurseve su nađeni i kontaktirani.</w:t>
      </w:r>
    </w:p>
    <w:p w14:paraId="1BDFD83C" w14:textId="77777777" w:rsidR="00592DE0" w:rsidRDefault="00592DE0">
      <w:pPr>
        <w:pStyle w:val="BodyText"/>
        <w:rPr>
          <w:lang w:val="sr-Latn-RS"/>
        </w:rPr>
      </w:pPr>
    </w:p>
    <w:p w14:paraId="1514D6EF" w14:textId="77777777" w:rsidR="00592DE0" w:rsidRDefault="00592DE0">
      <w:pPr>
        <w:pStyle w:val="BodyText"/>
        <w:rPr>
          <w:lang w:val="sr-Latn-RS"/>
        </w:rPr>
      </w:pPr>
    </w:p>
    <w:p w14:paraId="48FEAED6" w14:textId="77777777" w:rsidR="00592DE0" w:rsidRPr="00972C6D" w:rsidRDefault="00592DE0">
      <w:pPr>
        <w:pStyle w:val="BodyText"/>
        <w:rPr>
          <w:lang w:val="sr-Latn-RS"/>
        </w:rPr>
      </w:pPr>
    </w:p>
    <w:p w14:paraId="49E64978" w14:textId="77777777" w:rsidR="0016627B" w:rsidRDefault="004B7CAE">
      <w:pPr>
        <w:pStyle w:val="Heading1"/>
        <w:rPr>
          <w:lang w:val="sr-Latn-RS"/>
        </w:rPr>
      </w:pPr>
      <w:bookmarkStart w:id="11" w:name="_Toc193690334"/>
      <w:r w:rsidRPr="00972C6D">
        <w:rPr>
          <w:lang w:val="sr-Latn-RS"/>
        </w:rPr>
        <w:t>Cena realizacije projekta</w:t>
      </w:r>
      <w:bookmarkEnd w:id="11"/>
    </w:p>
    <w:p w14:paraId="2AB497AF" w14:textId="77777777" w:rsidR="00592DE0" w:rsidRPr="00592DE0" w:rsidRDefault="00592DE0" w:rsidP="00592DE0">
      <w:pPr>
        <w:rPr>
          <w:lang w:val="sr-Latn-RS"/>
        </w:rPr>
      </w:pPr>
    </w:p>
    <w:p w14:paraId="229D6C91" w14:textId="77777777" w:rsidR="0016627B" w:rsidRDefault="004B7CAE">
      <w:pPr>
        <w:pStyle w:val="BodyText"/>
        <w:rPr>
          <w:lang w:val="sr-Latn-RS"/>
        </w:rPr>
      </w:pPr>
      <w:r w:rsidRPr="00972C6D">
        <w:rPr>
          <w:lang w:val="sr-Latn-RS"/>
        </w:rPr>
        <w:t>Budžet definisan za projekat na osnovu preliminarnih procena je dat u nastavku:</w:t>
      </w:r>
    </w:p>
    <w:p w14:paraId="24D19B6B" w14:textId="77777777" w:rsidR="00592DE0" w:rsidRPr="00972C6D" w:rsidRDefault="00592DE0">
      <w:pPr>
        <w:pStyle w:val="BodyText"/>
        <w:rPr>
          <w:lang w:val="sr-Latn-RS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"/>
        <w:gridCol w:w="880"/>
        <w:gridCol w:w="945"/>
        <w:gridCol w:w="279"/>
        <w:gridCol w:w="1715"/>
        <w:gridCol w:w="570"/>
        <w:gridCol w:w="1497"/>
      </w:tblGrid>
      <w:tr w:rsidR="0016627B" w:rsidRPr="00972C6D" w14:paraId="11859A92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C5AC6B4" w14:textId="79CCC9ED" w:rsidR="0016627B" w:rsidRPr="00972C6D" w:rsidRDefault="004B7CAE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 xml:space="preserve">Budžet projekta </w:t>
            </w:r>
            <w:r w:rsidR="00FE4A42" w:rsidRPr="00972C6D">
              <w:rPr>
                <w:b/>
                <w:bCs/>
                <w:lang w:val="sr-Latn-RS"/>
              </w:rPr>
              <w:t>JuiceShop</w:t>
            </w:r>
            <w:r w:rsidRPr="00972C6D">
              <w:rPr>
                <w:b/>
                <w:bCs/>
                <w:lang w:val="sr-Latn-RS"/>
              </w:rPr>
              <w:t xml:space="preserve">  (primer)</w:t>
            </w:r>
          </w:p>
        </w:tc>
      </w:tr>
      <w:tr w:rsidR="0016627B" w:rsidRPr="00972C6D" w14:paraId="0576E2D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788D6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9639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F7121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3B277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250E7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6874E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571AFEC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</w:tr>
      <w:tr w:rsidR="0016627B" w:rsidRPr="00972C6D" w14:paraId="61A672A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9912C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325DD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08A2B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16944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7020C8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Cena</w:t>
            </w:r>
          </w:p>
        </w:tc>
      </w:tr>
      <w:tr w:rsidR="0016627B" w:rsidRPr="00972C6D" w14:paraId="183FE6F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9038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A095F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6507D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A901E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2A7BE65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16,000.00 Din.</w:t>
            </w:r>
          </w:p>
        </w:tc>
      </w:tr>
      <w:tr w:rsidR="0016627B" w:rsidRPr="00972C6D" w14:paraId="4EF58ED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C1CAB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4B9E5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C3DA4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57FEF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FE9FF56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25,600.00 Din.</w:t>
            </w:r>
          </w:p>
        </w:tc>
      </w:tr>
      <w:tr w:rsidR="0016627B" w:rsidRPr="00972C6D" w14:paraId="31BE1D9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586A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C7A01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16C6E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9794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3F416F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60,000.00 Din.</w:t>
            </w:r>
          </w:p>
        </w:tc>
      </w:tr>
      <w:tr w:rsidR="0016627B" w:rsidRPr="00972C6D" w14:paraId="298DE32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1D5C3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2849D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64EA8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451C7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F123BD2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16,000.00 Din.</w:t>
            </w:r>
          </w:p>
        </w:tc>
      </w:tr>
      <w:tr w:rsidR="0016627B" w:rsidRPr="00972C6D" w14:paraId="0734276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FE605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83703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36F30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D8371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0D85B53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2,400.00 Din.</w:t>
            </w:r>
          </w:p>
        </w:tc>
      </w:tr>
      <w:tr w:rsidR="0016627B" w:rsidRPr="00972C6D" w14:paraId="1E6DF23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7EF8F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E2A2F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53E98" w14:textId="77777777" w:rsidR="0016627B" w:rsidRPr="00972C6D" w:rsidRDefault="004B7CAE">
            <w:pPr>
              <w:keepLines/>
              <w:widowControl/>
              <w:spacing w:line="240" w:lineRule="auto"/>
              <w:rPr>
                <w:i/>
                <w:iCs/>
                <w:lang w:val="sr-Latn-RS"/>
              </w:rPr>
            </w:pPr>
            <w:r w:rsidRPr="00972C6D">
              <w:rPr>
                <w:i/>
                <w:iCs/>
                <w:lang w:val="sr-Latn-R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F07CF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B920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EECE53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120,000.00 Din.</w:t>
            </w:r>
          </w:p>
        </w:tc>
      </w:tr>
      <w:tr w:rsidR="0016627B" w:rsidRPr="00972C6D" w14:paraId="34B1A1E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1D3F6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D8D1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B580A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D74EB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B0375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930802A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240,000.00 Din.</w:t>
            </w:r>
          </w:p>
        </w:tc>
      </w:tr>
      <w:tr w:rsidR="0016627B" w:rsidRPr="00972C6D" w14:paraId="42C31DD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BE751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5D935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A845E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4FA3F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F7A4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8FD43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868AD09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</w:tr>
      <w:tr w:rsidR="0016627B" w:rsidRPr="00972C6D" w14:paraId="25BE457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DA131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DC2F1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C9833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7D815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898BA0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0.00 Din.</w:t>
            </w:r>
          </w:p>
        </w:tc>
      </w:tr>
      <w:tr w:rsidR="0016627B" w:rsidRPr="00972C6D" w14:paraId="628DB69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C36AF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A977D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26DE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FFCEE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771C83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0.00 Din.</w:t>
            </w:r>
          </w:p>
        </w:tc>
      </w:tr>
      <w:tr w:rsidR="0016627B" w:rsidRPr="00972C6D" w14:paraId="2983B16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19E82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AC627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0B9C9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411E9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2FF2D4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1,000.00 Din.</w:t>
            </w:r>
          </w:p>
        </w:tc>
      </w:tr>
      <w:tr w:rsidR="0016627B" w:rsidRPr="00972C6D" w14:paraId="3FC7B2F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92544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776AB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07D92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E4932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49AC016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3,000.00 Din.</w:t>
            </w:r>
          </w:p>
        </w:tc>
      </w:tr>
      <w:tr w:rsidR="0016627B" w:rsidRPr="00972C6D" w14:paraId="0753415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925DC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E665B" w14:textId="77777777" w:rsidR="0016627B" w:rsidRPr="00972C6D" w:rsidRDefault="004B7CAE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972C6D">
              <w:rPr>
                <w:lang w:val="sr-Latn-R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9673B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A28CA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74B85A7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2,000.00 Din.</w:t>
            </w:r>
          </w:p>
        </w:tc>
      </w:tr>
      <w:tr w:rsidR="0016627B" w:rsidRPr="00972C6D" w14:paraId="10F5E1D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D9E9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AACDF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6DDED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C8AB1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1679E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D0DE88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6,000.00 Din.</w:t>
            </w:r>
          </w:p>
        </w:tc>
      </w:tr>
      <w:tr w:rsidR="0016627B" w:rsidRPr="00972C6D" w14:paraId="44DAD35F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5FE86" w14:textId="77777777" w:rsidR="0016627B" w:rsidRPr="00972C6D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23976" w14:textId="77777777" w:rsidR="0016627B" w:rsidRPr="00972C6D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35B73" w14:textId="77777777" w:rsidR="0016627B" w:rsidRPr="00972C6D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84715" w14:textId="77777777" w:rsidR="0016627B" w:rsidRPr="00972C6D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BD7A7" w14:textId="77777777" w:rsidR="0016627B" w:rsidRPr="00972C6D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D1881" w14:textId="77777777" w:rsidR="0016627B" w:rsidRPr="00972C6D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BE1EA00" w14:textId="77777777" w:rsidR="0016627B" w:rsidRPr="00972C6D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</w:tr>
      <w:tr w:rsidR="0016627B" w:rsidRPr="00972C6D" w14:paraId="1EDD0E8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19EBC765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4D260B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B917E2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6D63988" w14:textId="77777777" w:rsidR="0016627B" w:rsidRPr="00972C6D" w:rsidRDefault="0016627B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369D6C5" w14:textId="77777777" w:rsidR="0016627B" w:rsidRPr="00972C6D" w:rsidRDefault="004B7CAE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972C6D">
              <w:rPr>
                <w:b/>
                <w:bCs/>
                <w:lang w:val="sr-Latn-R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E611E87" w14:textId="77777777" w:rsidR="0016627B" w:rsidRPr="00972C6D" w:rsidRDefault="004B7CAE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972C6D">
              <w:rPr>
                <w:lang w:val="sr-Latn-RS"/>
              </w:rPr>
              <w:t>246,000.00 Din.</w:t>
            </w:r>
          </w:p>
        </w:tc>
      </w:tr>
    </w:tbl>
    <w:p w14:paraId="21829FF8" w14:textId="77777777" w:rsidR="0016627B" w:rsidRPr="00972C6D" w:rsidRDefault="0016627B">
      <w:pPr>
        <w:pStyle w:val="BodyText"/>
        <w:rPr>
          <w:lang w:val="sr-Latn-RS"/>
        </w:rPr>
      </w:pPr>
    </w:p>
    <w:sectPr w:rsidR="0016627B" w:rsidRPr="00972C6D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E7FBF" w14:textId="77777777" w:rsidR="009D5B5C" w:rsidRDefault="009D5B5C">
      <w:pPr>
        <w:spacing w:line="240" w:lineRule="auto"/>
      </w:pPr>
      <w:r>
        <w:separator/>
      </w:r>
    </w:p>
  </w:endnote>
  <w:endnote w:type="continuationSeparator" w:id="0">
    <w:p w14:paraId="51802FD5" w14:textId="77777777" w:rsidR="009D5B5C" w:rsidRDefault="009D5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67386" w14:textId="77777777" w:rsidR="0016627B" w:rsidRDefault="004B7C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A9FB7" w14:textId="77777777" w:rsidR="0016627B" w:rsidRDefault="001662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38"/>
      <w:gridCol w:w="4516"/>
      <w:gridCol w:w="2195"/>
    </w:tblGrid>
    <w:tr w:rsidR="0016627B" w:rsidRPr="00972C6D" w14:paraId="3836C2E4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4F8EF72E" w14:textId="77777777" w:rsidR="0016627B" w:rsidRPr="00972C6D" w:rsidRDefault="004B7CAE">
          <w:pPr>
            <w:ind w:right="360"/>
            <w:rPr>
              <w:lang w:val="sr-Latn-RS"/>
            </w:rPr>
          </w:pPr>
          <w:r w:rsidRPr="00972C6D">
            <w:rPr>
              <w:lang w:val="sr-Latn-R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3AAD8FF4" w14:textId="13748EC6" w:rsidR="0016627B" w:rsidRPr="00972C6D" w:rsidRDefault="004B7CAE">
          <w:pPr>
            <w:jc w:val="center"/>
            <w:rPr>
              <w:lang w:val="sr-Latn-RS"/>
            </w:rPr>
          </w:pPr>
          <w:r w:rsidRPr="00972C6D">
            <w:rPr>
              <w:lang w:val="sr-Latn-RS"/>
            </w:rPr>
            <w:sym w:font="Symbol" w:char="F0D3"/>
          </w:r>
          <w:r w:rsidR="002133E7" w:rsidRPr="00972C6D">
            <w:rPr>
              <w:lang w:val="sr-Latn-RS"/>
            </w:rPr>
            <w:t>Voćkice</w:t>
          </w:r>
          <w:r w:rsidRPr="00972C6D">
            <w:rPr>
              <w:lang w:val="sr-Latn-RS"/>
            </w:rPr>
            <w:t>, 202</w:t>
          </w:r>
          <w:r w:rsidR="0020653F">
            <w:rPr>
              <w:lang w:val="sr-Latn-RS"/>
            </w:rPr>
            <w:t>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F78613A" w14:textId="77777777" w:rsidR="0016627B" w:rsidRPr="00972C6D" w:rsidRDefault="004B7CAE">
          <w:pPr>
            <w:jc w:val="right"/>
            <w:rPr>
              <w:lang w:val="sr-Latn-RS"/>
            </w:rPr>
          </w:pPr>
          <w:r w:rsidRPr="00972C6D">
            <w:rPr>
              <w:lang w:val="sr-Latn-RS"/>
            </w:rPr>
            <w:t xml:space="preserve">Strana </w:t>
          </w:r>
          <w:r w:rsidRPr="00972C6D">
            <w:rPr>
              <w:rStyle w:val="PageNumber"/>
              <w:lang w:val="sr-Latn-RS"/>
            </w:rPr>
            <w:fldChar w:fldCharType="begin"/>
          </w:r>
          <w:r w:rsidRPr="00972C6D">
            <w:rPr>
              <w:rStyle w:val="PageNumber"/>
              <w:lang w:val="sr-Latn-RS"/>
            </w:rPr>
            <w:instrText xml:space="preserve"> PAGE </w:instrText>
          </w:r>
          <w:r w:rsidRPr="00972C6D">
            <w:rPr>
              <w:rStyle w:val="PageNumber"/>
              <w:lang w:val="sr-Latn-RS"/>
            </w:rPr>
            <w:fldChar w:fldCharType="separate"/>
          </w:r>
          <w:r w:rsidRPr="00972C6D">
            <w:rPr>
              <w:rStyle w:val="PageNumber"/>
              <w:lang w:val="sr-Latn-RS"/>
            </w:rPr>
            <w:t>7</w:t>
          </w:r>
          <w:r w:rsidRPr="00972C6D">
            <w:rPr>
              <w:rStyle w:val="PageNumber"/>
              <w:lang w:val="sr-Latn-RS"/>
            </w:rPr>
            <w:fldChar w:fldCharType="end"/>
          </w:r>
          <w:r w:rsidRPr="00972C6D">
            <w:rPr>
              <w:rStyle w:val="PageNumber"/>
              <w:lang w:val="sr-Latn-RS"/>
            </w:rPr>
            <w:t xml:space="preserve"> od </w:t>
          </w:r>
          <w:r w:rsidRPr="00972C6D">
            <w:rPr>
              <w:rStyle w:val="PageNumber"/>
              <w:lang w:val="sr-Latn-RS"/>
            </w:rPr>
            <w:fldChar w:fldCharType="begin"/>
          </w:r>
          <w:r w:rsidRPr="00972C6D">
            <w:rPr>
              <w:rStyle w:val="PageNumber"/>
              <w:lang w:val="sr-Latn-RS"/>
            </w:rPr>
            <w:instrText xml:space="preserve"> NUMPAGES  \* MERGEFORMAT </w:instrText>
          </w:r>
          <w:r w:rsidRPr="00972C6D">
            <w:rPr>
              <w:rStyle w:val="PageNumber"/>
              <w:lang w:val="sr-Latn-RS"/>
            </w:rPr>
            <w:fldChar w:fldCharType="separate"/>
          </w:r>
          <w:r w:rsidRPr="00972C6D">
            <w:rPr>
              <w:rStyle w:val="PageNumber"/>
              <w:lang w:val="sr-Latn-RS"/>
            </w:rPr>
            <w:t>7</w:t>
          </w:r>
          <w:r w:rsidRPr="00972C6D">
            <w:rPr>
              <w:rStyle w:val="PageNumber"/>
              <w:lang w:val="sr-Latn-RS"/>
            </w:rPr>
            <w:fldChar w:fldCharType="end"/>
          </w:r>
        </w:p>
      </w:tc>
    </w:tr>
  </w:tbl>
  <w:p w14:paraId="27DF6FFC" w14:textId="77777777" w:rsidR="0016627B" w:rsidRDefault="0016627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CA0FB" w14:textId="77777777" w:rsidR="0016627B" w:rsidRDefault="00166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6ACC4" w14:textId="77777777" w:rsidR="009D5B5C" w:rsidRDefault="009D5B5C">
      <w:pPr>
        <w:spacing w:line="240" w:lineRule="auto"/>
      </w:pPr>
      <w:r>
        <w:separator/>
      </w:r>
    </w:p>
  </w:footnote>
  <w:footnote w:type="continuationSeparator" w:id="0">
    <w:p w14:paraId="70633581" w14:textId="77777777" w:rsidR="009D5B5C" w:rsidRDefault="009D5B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241CD" w14:textId="77777777" w:rsidR="0016627B" w:rsidRDefault="0016627B">
    <w:pPr>
      <w:rPr>
        <w:sz w:val="24"/>
      </w:rPr>
    </w:pPr>
  </w:p>
  <w:p w14:paraId="07531F95" w14:textId="77777777" w:rsidR="0016627B" w:rsidRDefault="0016627B">
    <w:pPr>
      <w:pBdr>
        <w:top w:val="single" w:sz="6" w:space="1" w:color="auto"/>
      </w:pBdr>
      <w:rPr>
        <w:sz w:val="24"/>
      </w:rPr>
    </w:pPr>
  </w:p>
  <w:p w14:paraId="66FFE5A5" w14:textId="1E883D87" w:rsidR="0016627B" w:rsidRPr="00A00ED7" w:rsidRDefault="008D74B4" w:rsidP="00A00ED7">
    <w:pPr>
      <w:pBdr>
        <w:bottom w:val="single" w:sz="6" w:space="1" w:color="auto"/>
      </w:pBdr>
      <w:jc w:val="right"/>
      <w:rPr>
        <w:sz w:val="24"/>
        <w:lang w:val="sr-Latn-RS"/>
      </w:rPr>
    </w:pPr>
    <w:r>
      <w:rPr>
        <w:rFonts w:ascii="Arial" w:hAnsi="Arial"/>
        <w:b/>
        <w:sz w:val="36"/>
        <w:lang w:val="sr-Latn-RS"/>
      </w:rPr>
      <w:t>VOĆKICE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2870"/>
    </w:tblGrid>
    <w:tr w:rsidR="0016627B" w14:paraId="047A6128" w14:textId="77777777">
      <w:tc>
        <w:tcPr>
          <w:tcW w:w="6379" w:type="dxa"/>
        </w:tcPr>
        <w:p w14:paraId="07F35D6B" w14:textId="5A900884" w:rsidR="0016627B" w:rsidRPr="00972C6D" w:rsidRDefault="002133E7">
          <w:pPr>
            <w:rPr>
              <w:lang w:val="sr-Latn-RS"/>
            </w:rPr>
          </w:pPr>
          <w:r w:rsidRPr="00972C6D">
            <w:rPr>
              <w:lang w:val="sr-Latn-RS"/>
            </w:rPr>
            <w:t>JuiceShop</w:t>
          </w:r>
        </w:p>
      </w:tc>
      <w:tc>
        <w:tcPr>
          <w:tcW w:w="2870" w:type="dxa"/>
        </w:tcPr>
        <w:p w14:paraId="1E5380A1" w14:textId="77777777" w:rsidR="0016627B" w:rsidRDefault="004B7CAE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6627B" w14:paraId="0B35FB1D" w14:textId="77777777">
      <w:tc>
        <w:tcPr>
          <w:tcW w:w="6379" w:type="dxa"/>
        </w:tcPr>
        <w:p w14:paraId="65EDE5A4" w14:textId="77777777" w:rsidR="0016627B" w:rsidRPr="00972C6D" w:rsidRDefault="004B7CAE">
          <w:pPr>
            <w:rPr>
              <w:lang w:val="sr-Latn-RS"/>
            </w:rPr>
          </w:pPr>
          <w:r w:rsidRPr="00972C6D">
            <w:rPr>
              <w:lang w:val="sr-Latn-RS"/>
            </w:rPr>
            <w:t>Plan realizacije projekta</w:t>
          </w:r>
        </w:p>
      </w:tc>
      <w:tc>
        <w:tcPr>
          <w:tcW w:w="2870" w:type="dxa"/>
        </w:tcPr>
        <w:p w14:paraId="728FA190" w14:textId="52E9A20C" w:rsidR="0016627B" w:rsidRDefault="004B7CAE">
          <w:pPr>
            <w:rPr>
              <w:lang w:val="sr-Latn-CS"/>
            </w:rPr>
          </w:pPr>
          <w:r>
            <w:rPr>
              <w:lang w:val="sr-Latn-CS"/>
            </w:rPr>
            <w:t xml:space="preserve">  Datum: </w:t>
          </w:r>
          <w:r w:rsidR="002133E7">
            <w:rPr>
              <w:lang w:val="sr-Latn-CS"/>
            </w:rPr>
            <w:t>19</w:t>
          </w:r>
          <w:r>
            <w:rPr>
              <w:lang w:val="sr-Latn-CS"/>
            </w:rPr>
            <w:t>.1</w:t>
          </w:r>
          <w:r w:rsidR="0020653F">
            <w:rPr>
              <w:lang w:val="sr-Latn-CS"/>
            </w:rPr>
            <w:t>1</w:t>
          </w:r>
          <w:r>
            <w:rPr>
              <w:lang w:val="sr-Latn-CS"/>
            </w:rPr>
            <w:t>.202</w:t>
          </w:r>
          <w:r w:rsidR="0020653F">
            <w:rPr>
              <w:lang w:val="sr-Latn-CS"/>
            </w:rPr>
            <w:t>4</w:t>
          </w:r>
          <w:r>
            <w:rPr>
              <w:lang w:val="sr-Latn-CS"/>
            </w:rPr>
            <w:t>. god.</w:t>
          </w:r>
        </w:p>
      </w:tc>
    </w:tr>
    <w:tr w:rsidR="0016627B" w14:paraId="67751434" w14:textId="77777777">
      <w:tc>
        <w:tcPr>
          <w:tcW w:w="9249" w:type="dxa"/>
          <w:gridSpan w:val="2"/>
        </w:tcPr>
        <w:p w14:paraId="30EF4D4B" w14:textId="6517E042" w:rsidR="0016627B" w:rsidRPr="00972C6D" w:rsidRDefault="002133E7">
          <w:pPr>
            <w:rPr>
              <w:lang w:val="sr-Latn-RS"/>
            </w:rPr>
          </w:pPr>
          <w:r w:rsidRPr="00972C6D">
            <w:rPr>
              <w:lang w:val="sr-Latn-RS"/>
            </w:rPr>
            <w:t>VOĆ</w:t>
          </w:r>
          <w:r w:rsidR="004B7CAE" w:rsidRPr="00972C6D">
            <w:rPr>
              <w:lang w:val="sr-Latn-RS"/>
            </w:rPr>
            <w:t>-</w:t>
          </w:r>
          <w:r w:rsidRPr="00972C6D">
            <w:rPr>
              <w:lang w:val="sr-Latn-RS"/>
            </w:rPr>
            <w:t>JuiceShop</w:t>
          </w:r>
          <w:r w:rsidR="004B7CAE" w:rsidRPr="00972C6D">
            <w:rPr>
              <w:lang w:val="sr-Latn-RS"/>
            </w:rPr>
            <w:t>-02</w:t>
          </w:r>
        </w:p>
      </w:tc>
    </w:tr>
  </w:tbl>
  <w:p w14:paraId="1195068E" w14:textId="77777777" w:rsidR="0016627B" w:rsidRDefault="0016627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F2D92" w14:textId="77777777" w:rsidR="0016627B" w:rsidRDefault="001662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3C1C390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4A62502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536E623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 w16cid:durableId="643461745">
    <w:abstractNumId w:val="0"/>
  </w:num>
  <w:num w:numId="2" w16cid:durableId="1645433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0248734">
    <w:abstractNumId w:val="3"/>
  </w:num>
  <w:num w:numId="4" w16cid:durableId="360862289">
    <w:abstractNumId w:val="2"/>
  </w:num>
  <w:num w:numId="5" w16cid:durableId="15133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1C6"/>
    <w:rsid w:val="000012A9"/>
    <w:rsid w:val="0007176F"/>
    <w:rsid w:val="000B77A7"/>
    <w:rsid w:val="000F5EE8"/>
    <w:rsid w:val="00103833"/>
    <w:rsid w:val="00121F36"/>
    <w:rsid w:val="0012712C"/>
    <w:rsid w:val="001309A2"/>
    <w:rsid w:val="00147E16"/>
    <w:rsid w:val="00151CDF"/>
    <w:rsid w:val="00157DAE"/>
    <w:rsid w:val="0016627B"/>
    <w:rsid w:val="00176EC0"/>
    <w:rsid w:val="0019611F"/>
    <w:rsid w:val="001A2B5B"/>
    <w:rsid w:val="001B128E"/>
    <w:rsid w:val="001B44BB"/>
    <w:rsid w:val="001E3932"/>
    <w:rsid w:val="001F638F"/>
    <w:rsid w:val="001F6798"/>
    <w:rsid w:val="0020653F"/>
    <w:rsid w:val="00210E17"/>
    <w:rsid w:val="002133E7"/>
    <w:rsid w:val="00215472"/>
    <w:rsid w:val="0023155B"/>
    <w:rsid w:val="002343C5"/>
    <w:rsid w:val="0024759A"/>
    <w:rsid w:val="00257501"/>
    <w:rsid w:val="00260B17"/>
    <w:rsid w:val="00280CEF"/>
    <w:rsid w:val="002B2CF5"/>
    <w:rsid w:val="00311830"/>
    <w:rsid w:val="0031359F"/>
    <w:rsid w:val="00320194"/>
    <w:rsid w:val="003229F2"/>
    <w:rsid w:val="003312BC"/>
    <w:rsid w:val="003327FC"/>
    <w:rsid w:val="003664F0"/>
    <w:rsid w:val="00382BDE"/>
    <w:rsid w:val="00387292"/>
    <w:rsid w:val="003A3444"/>
    <w:rsid w:val="003A4834"/>
    <w:rsid w:val="003A5AD7"/>
    <w:rsid w:val="003B1F23"/>
    <w:rsid w:val="003C69E7"/>
    <w:rsid w:val="003C6C27"/>
    <w:rsid w:val="003D5CA3"/>
    <w:rsid w:val="003E416D"/>
    <w:rsid w:val="003E4882"/>
    <w:rsid w:val="00422B0E"/>
    <w:rsid w:val="00437F46"/>
    <w:rsid w:val="00440F57"/>
    <w:rsid w:val="004561C7"/>
    <w:rsid w:val="0046479A"/>
    <w:rsid w:val="0046548E"/>
    <w:rsid w:val="00490DC7"/>
    <w:rsid w:val="00495821"/>
    <w:rsid w:val="004A22E8"/>
    <w:rsid w:val="004B7CAE"/>
    <w:rsid w:val="004C53D9"/>
    <w:rsid w:val="004D1E30"/>
    <w:rsid w:val="00525A35"/>
    <w:rsid w:val="00531A48"/>
    <w:rsid w:val="0053248E"/>
    <w:rsid w:val="005430FA"/>
    <w:rsid w:val="00555767"/>
    <w:rsid w:val="00574004"/>
    <w:rsid w:val="00583B44"/>
    <w:rsid w:val="00592DE0"/>
    <w:rsid w:val="005F0798"/>
    <w:rsid w:val="005F3958"/>
    <w:rsid w:val="00614EF5"/>
    <w:rsid w:val="00621C6C"/>
    <w:rsid w:val="00644C13"/>
    <w:rsid w:val="006776CF"/>
    <w:rsid w:val="006A1BCB"/>
    <w:rsid w:val="006A3960"/>
    <w:rsid w:val="006B7974"/>
    <w:rsid w:val="006D0694"/>
    <w:rsid w:val="006D41CE"/>
    <w:rsid w:val="006F61C6"/>
    <w:rsid w:val="00763955"/>
    <w:rsid w:val="00775AB8"/>
    <w:rsid w:val="007927A7"/>
    <w:rsid w:val="007A2854"/>
    <w:rsid w:val="007B6305"/>
    <w:rsid w:val="007E1F8E"/>
    <w:rsid w:val="007F2708"/>
    <w:rsid w:val="0081301C"/>
    <w:rsid w:val="0081471E"/>
    <w:rsid w:val="00822285"/>
    <w:rsid w:val="0084235B"/>
    <w:rsid w:val="00851B00"/>
    <w:rsid w:val="00870F50"/>
    <w:rsid w:val="00875F43"/>
    <w:rsid w:val="0089353B"/>
    <w:rsid w:val="008A3669"/>
    <w:rsid w:val="008B2C64"/>
    <w:rsid w:val="008D74B4"/>
    <w:rsid w:val="008E3870"/>
    <w:rsid w:val="009207A8"/>
    <w:rsid w:val="0093054F"/>
    <w:rsid w:val="00942B49"/>
    <w:rsid w:val="00965277"/>
    <w:rsid w:val="00972C6D"/>
    <w:rsid w:val="009848A5"/>
    <w:rsid w:val="0099229B"/>
    <w:rsid w:val="0099468A"/>
    <w:rsid w:val="0099694D"/>
    <w:rsid w:val="009D5B5C"/>
    <w:rsid w:val="00A00ED7"/>
    <w:rsid w:val="00A355DD"/>
    <w:rsid w:val="00A502A7"/>
    <w:rsid w:val="00A73660"/>
    <w:rsid w:val="00A74AD4"/>
    <w:rsid w:val="00A84E23"/>
    <w:rsid w:val="00AA5E3D"/>
    <w:rsid w:val="00AC06A4"/>
    <w:rsid w:val="00AD75BB"/>
    <w:rsid w:val="00B357AD"/>
    <w:rsid w:val="00B40827"/>
    <w:rsid w:val="00B4257C"/>
    <w:rsid w:val="00B549D9"/>
    <w:rsid w:val="00B657EC"/>
    <w:rsid w:val="00B740D0"/>
    <w:rsid w:val="00B75D52"/>
    <w:rsid w:val="00B93575"/>
    <w:rsid w:val="00BC6220"/>
    <w:rsid w:val="00BC759C"/>
    <w:rsid w:val="00BD2C9F"/>
    <w:rsid w:val="00BD39B8"/>
    <w:rsid w:val="00C01002"/>
    <w:rsid w:val="00C14A77"/>
    <w:rsid w:val="00C24B5D"/>
    <w:rsid w:val="00C30C23"/>
    <w:rsid w:val="00C4723D"/>
    <w:rsid w:val="00C502CA"/>
    <w:rsid w:val="00C504AE"/>
    <w:rsid w:val="00C75DBE"/>
    <w:rsid w:val="00C814A5"/>
    <w:rsid w:val="00CC19EE"/>
    <w:rsid w:val="00CC420E"/>
    <w:rsid w:val="00CD6777"/>
    <w:rsid w:val="00CE6505"/>
    <w:rsid w:val="00CF1FBB"/>
    <w:rsid w:val="00CF694C"/>
    <w:rsid w:val="00D36260"/>
    <w:rsid w:val="00D51B02"/>
    <w:rsid w:val="00D97F08"/>
    <w:rsid w:val="00DA7E06"/>
    <w:rsid w:val="00DB2FBD"/>
    <w:rsid w:val="00DE297F"/>
    <w:rsid w:val="00DF310B"/>
    <w:rsid w:val="00E464F7"/>
    <w:rsid w:val="00E474C6"/>
    <w:rsid w:val="00E61945"/>
    <w:rsid w:val="00EA1072"/>
    <w:rsid w:val="00EB4996"/>
    <w:rsid w:val="00EC4974"/>
    <w:rsid w:val="00EC70CF"/>
    <w:rsid w:val="00F334DC"/>
    <w:rsid w:val="00F368FB"/>
    <w:rsid w:val="00F54977"/>
    <w:rsid w:val="00F62203"/>
    <w:rsid w:val="00F9686E"/>
    <w:rsid w:val="00FB193F"/>
    <w:rsid w:val="00FD0ACA"/>
    <w:rsid w:val="00FE4A42"/>
    <w:rsid w:val="00FF1E87"/>
    <w:rsid w:val="2E8154CC"/>
    <w:rsid w:val="41D121B1"/>
    <w:rsid w:val="6958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CFA58A"/>
  <w15:docId w15:val="{20C0AB9E-CCE1-0D4A-A31B-694FCD7B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 w:qFormat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left="900" w:hanging="900"/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qFormat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6B412D28-CD30-4C5F-BDA1-FD0AB6C0E7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222</TotalTime>
  <Pages>8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Džejlana Omerović</cp:lastModifiedBy>
  <cp:revision>12</cp:revision>
  <cp:lastPrinted>1999-04-23T12:49:00Z</cp:lastPrinted>
  <dcterms:created xsi:type="dcterms:W3CDTF">2021-11-03T20:35:00Z</dcterms:created>
  <dcterms:modified xsi:type="dcterms:W3CDTF">2024-12-19T14:10:00Z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686038EA524247B7BE567BA0597B59EA</vt:lpwstr>
  </property>
</Properties>
</file>